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BD57" w14:textId="77777777" w:rsidR="00B872D8" w:rsidRPr="00C4384E" w:rsidRDefault="00F22F41" w:rsidP="00B872D8">
      <w:pPr>
        <w:rPr>
          <w:rFonts w:ascii="Grandview Display" w:hAnsi="Grandview Display"/>
          <w:b/>
          <w:bCs/>
          <w:noProof/>
          <w:sz w:val="20"/>
          <w:szCs w:val="20"/>
        </w:rPr>
      </w:pPr>
      <w:r>
        <w:rPr>
          <w:rFonts w:ascii="Grandview Display" w:hAnsi="Grandview Display"/>
          <w:b/>
          <w:bCs/>
          <w:noProof/>
          <w:sz w:val="20"/>
          <w:szCs w:val="20"/>
        </w:rPr>
        <mc:AlternateContent>
          <mc:Choice Requires="wps">
            <w:drawing>
              <wp:anchor distT="0" distB="0" distL="114300" distR="114300" simplePos="0" relativeHeight="251651071" behindDoc="0" locked="0" layoutInCell="1" allowOverlap="1" wp14:anchorId="1D9CEEE4" wp14:editId="2885520F">
                <wp:simplePos x="0" y="0"/>
                <wp:positionH relativeFrom="column">
                  <wp:posOffset>-902970</wp:posOffset>
                </wp:positionH>
                <wp:positionV relativeFrom="paragraph">
                  <wp:posOffset>-811530</wp:posOffset>
                </wp:positionV>
                <wp:extent cx="7711709" cy="530028"/>
                <wp:effectExtent l="0" t="0" r="3810" b="3810"/>
                <wp:wrapNone/>
                <wp:docPr id="663210280" name="Rectangle 3"/>
                <wp:cNvGraphicFramePr/>
                <a:graphic xmlns:a="http://schemas.openxmlformats.org/drawingml/2006/main">
                  <a:graphicData uri="http://schemas.microsoft.com/office/word/2010/wordprocessingShape">
                    <wps:wsp>
                      <wps:cNvSpPr/>
                      <wps:spPr>
                        <a:xfrm>
                          <a:off x="0" y="0"/>
                          <a:ext cx="7711709" cy="530028"/>
                        </a:xfrm>
                        <a:prstGeom prst="rect">
                          <a:avLst/>
                        </a:prstGeom>
                        <a:solidFill>
                          <a:srgbClr val="E8BF3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09C14" id="Rectangle 3" o:spid="_x0000_s1026" style="position:absolute;margin-left:-71.1pt;margin-top:-63.9pt;width:607.2pt;height:41.7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" fillcolor="#e8bf3c" stroked="f" strokeweight="1pt"/>
            </w:pict>
          </mc:Fallback>
        </mc:AlternateContent>
      </w:r>
      <w:r w:rsidR="00027E34">
        <w:rPr>
          <w:rFonts w:ascii="Grandview Display" w:hAnsi="Grandview Display"/>
          <w:b/>
          <w:bCs/>
          <w:noProof/>
          <w:sz w:val="20"/>
          <w:szCs w:val="20"/>
        </w:rPr>
        <mc:AlternateContent>
          <mc:Choice Requires="wps">
            <w:drawing>
              <wp:anchor distT="0" distB="0" distL="114300" distR="114300" simplePos="0" relativeHeight="251698176" behindDoc="0" locked="0" layoutInCell="1" allowOverlap="1" wp14:anchorId="1DA9C9E4" wp14:editId="15B2EB66">
                <wp:simplePos x="0" y="0"/>
                <wp:positionH relativeFrom="column">
                  <wp:posOffset>-1003412</wp:posOffset>
                </wp:positionH>
                <wp:positionV relativeFrom="paragraph">
                  <wp:posOffset>-950814</wp:posOffset>
                </wp:positionV>
                <wp:extent cx="7711709" cy="530028"/>
                <wp:effectExtent l="0" t="0" r="3810" b="3810"/>
                <wp:wrapNone/>
                <wp:docPr id="1117275210" name="Rectangle 3"/>
                <wp:cNvGraphicFramePr/>
                <a:graphic xmlns:a="http://schemas.openxmlformats.org/drawingml/2006/main">
                  <a:graphicData uri="http://schemas.microsoft.com/office/word/2010/wordprocessingShape">
                    <wps:wsp>
                      <wps:cNvSpPr/>
                      <wps:spPr>
                        <a:xfrm>
                          <a:off x="0" y="0"/>
                          <a:ext cx="7711709" cy="530028"/>
                        </a:xfrm>
                        <a:prstGeom prst="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072BE" id="Rectangle 3" o:spid="_x0000_s1026" style="position:absolute;margin-left:-79pt;margin-top:-74.85pt;width:607.2pt;height:4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" fillcolor="#aeaaaa [2414]" stroked="f" strokeweight="1pt"/>
            </w:pict>
          </mc:Fallback>
        </mc:AlternateContent>
      </w:r>
    </w:p>
    <w:p w14:paraId="79E47C08" w14:textId="77777777" w:rsidR="00F22F41" w:rsidRDefault="00F22F41">
      <w:pPr>
        <w:rPr>
          <w:noProof/>
        </w:rPr>
      </w:pPr>
    </w:p>
    <w:p w14:paraId="4D773F68" w14:textId="77777777" w:rsidR="00CA6E83" w:rsidRDefault="00D30820">
      <w:pPr>
        <w:rPr>
          <w:rFonts w:ascii="Artifex CF Demi Bold" w:hAnsi="Artifex CF Demi Bold"/>
          <w:b/>
          <w:bCs/>
        </w:rPr>
      </w:pPr>
      <w:r w:rsidRPr="00C4384E">
        <w:rPr>
          <w:b/>
          <w:bCs/>
          <w:noProof/>
        </w:rPr>
        <mc:AlternateContent>
          <mc:Choice Requires="wps">
            <w:drawing>
              <wp:anchor distT="45720" distB="45720" distL="114300" distR="114300" simplePos="0" relativeHeight="251706368" behindDoc="0" locked="0" layoutInCell="1" allowOverlap="1" wp14:anchorId="0BFD6B0B" wp14:editId="14004750">
                <wp:simplePos x="0" y="0"/>
                <wp:positionH relativeFrom="margin">
                  <wp:posOffset>11430</wp:posOffset>
                </wp:positionH>
                <wp:positionV relativeFrom="paragraph">
                  <wp:posOffset>3589655</wp:posOffset>
                </wp:positionV>
                <wp:extent cx="6050280" cy="281940"/>
                <wp:effectExtent l="0" t="0" r="0" b="3810"/>
                <wp:wrapSquare wrapText="bothSides"/>
                <wp:docPr id="1640570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281940"/>
                        </a:xfrm>
                        <a:prstGeom prst="rect">
                          <a:avLst/>
                        </a:prstGeom>
                        <a:noFill/>
                        <a:ln w="9525">
                          <a:noFill/>
                          <a:miter lim="800000"/>
                          <a:headEnd/>
                          <a:tailEnd/>
                        </a:ln>
                      </wps:spPr>
                      <wps:txbx>
                        <w:txbxContent>
                          <w:p w14:paraId="592D95AE" w14:textId="23244C42" w:rsidR="00D30820" w:rsidRPr="00D30820" w:rsidRDefault="00D26E93" w:rsidP="00D30820">
                            <w:pPr>
                              <w:pStyle w:val="Heading3"/>
                              <w:jc w:val="left"/>
                            </w:pPr>
                            <w:r>
                              <w:t>Concept Food</w:t>
                            </w:r>
                            <w:r w:rsidR="00D30820">
                              <w:t xml:space="preserve"> </w:t>
                            </w:r>
                            <w:r w:rsidR="00D30820" w:rsidRPr="00D30820">
                              <w:t>Catering Service</w:t>
                            </w:r>
                          </w:p>
                          <w:p w14:paraId="44D421D5" w14:textId="77777777" w:rsidR="00D30820" w:rsidRPr="00C4384E" w:rsidRDefault="00D30820" w:rsidP="00D30820">
                            <w:pPr>
                              <w:pStyle w:val="Head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D6B0B" id="_x0000_t202" coordsize="21600,21600" o:spt="202" path="m,l,21600r21600,l21600,xe">
                <v:stroke joinstyle="miter"/>
                <v:path gradientshapeok="t" o:connecttype="rect"/>
              </v:shapetype>
              <v:shape id="Text Box 2" o:spid="_x0000_s1026" type="#_x0000_t202" style="position:absolute;margin-left:.9pt;margin-top:282.65pt;width:476.4pt;height:22.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" filled="f" stroked="f">
                <v:textbox>
                  <w:txbxContent>
                    <w:p w14:paraId="592D95AE" w14:textId="23244C42" w:rsidR="00D30820" w:rsidRPr="00D30820" w:rsidRDefault="00D26E93" w:rsidP="00D30820">
                      <w:pPr>
                        <w:pStyle w:val="Heading3"/>
                        <w:jc w:val="left"/>
                      </w:pPr>
                      <w:r>
                        <w:t>Concept Food</w:t>
                      </w:r>
                      <w:r w:rsidR="00D30820">
                        <w:t xml:space="preserve"> </w:t>
                      </w:r>
                      <w:r w:rsidR="00D30820" w:rsidRPr="00D30820">
                        <w:t>Catering Service</w:t>
                      </w:r>
                    </w:p>
                    <w:p w14:paraId="44D421D5" w14:textId="77777777" w:rsidR="00D30820" w:rsidRPr="00C4384E" w:rsidRDefault="00D30820" w:rsidP="00D30820">
                      <w:pPr>
                        <w:pStyle w:val="Heading2"/>
                      </w:pPr>
                    </w:p>
                  </w:txbxContent>
                </v:textbox>
                <w10:wrap type="square" anchorx="margin"/>
              </v:shape>
            </w:pict>
          </mc:Fallback>
        </mc:AlternateContent>
      </w:r>
      <w:r>
        <w:rPr>
          <w:noProof/>
        </w:rPr>
        <w:drawing>
          <wp:anchor distT="0" distB="0" distL="114300" distR="114300" simplePos="0" relativeHeight="251704320" behindDoc="0" locked="0" layoutInCell="1" allowOverlap="1" wp14:anchorId="69BC7205" wp14:editId="4C3C71F1">
            <wp:simplePos x="0" y="0"/>
            <wp:positionH relativeFrom="margin">
              <wp:posOffset>1057910</wp:posOffset>
            </wp:positionH>
            <wp:positionV relativeFrom="paragraph">
              <wp:posOffset>1410335</wp:posOffset>
            </wp:positionV>
            <wp:extent cx="3615690" cy="1760220"/>
            <wp:effectExtent l="0" t="0" r="0" b="0"/>
            <wp:wrapNone/>
            <wp:docPr id="194367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341" b="26975"/>
                    <a:stretch/>
                  </pic:blipFill>
                  <pic:spPr bwMode="auto">
                    <a:xfrm>
                      <a:off x="0" y="0"/>
                      <a:ext cx="3615690" cy="1760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E34" w:rsidRPr="00C4384E">
        <w:rPr>
          <w:b/>
          <w:bCs/>
          <w:noProof/>
        </w:rPr>
        <mc:AlternateContent>
          <mc:Choice Requires="wps">
            <w:drawing>
              <wp:anchor distT="45720" distB="45720" distL="114300" distR="114300" simplePos="0" relativeHeight="251683840" behindDoc="0" locked="0" layoutInCell="1" allowOverlap="1" wp14:anchorId="2B0DE61D" wp14:editId="4F41ABB2">
                <wp:simplePos x="0" y="0"/>
                <wp:positionH relativeFrom="margin">
                  <wp:align>left</wp:align>
                </wp:positionH>
                <wp:positionV relativeFrom="paragraph">
                  <wp:posOffset>4231881</wp:posOffset>
                </wp:positionV>
                <wp:extent cx="6050280" cy="4361883"/>
                <wp:effectExtent l="0" t="0" r="0" b="635"/>
                <wp:wrapSquare wrapText="bothSides"/>
                <wp:docPr id="1415861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4361883"/>
                        </a:xfrm>
                        <a:prstGeom prst="rect">
                          <a:avLst/>
                        </a:prstGeom>
                        <a:noFill/>
                        <a:ln w="9525">
                          <a:noFill/>
                          <a:miter lim="800000"/>
                          <a:headEnd/>
                          <a:tailEnd/>
                        </a:ln>
                      </wps:spPr>
                      <wps:txbx>
                        <w:txbxContent>
                          <w:p w14:paraId="64036137" w14:textId="1FCD190C" w:rsidR="00C4384E" w:rsidRPr="00C4384E" w:rsidRDefault="00D26E93" w:rsidP="00027E34">
                            <w:pPr>
                              <w:pStyle w:val="MenuText"/>
                              <w:ind w:left="0"/>
                            </w:pPr>
                            <w:r>
                              <w:rPr>
                                <w:b/>
                                <w:bCs/>
                              </w:rPr>
                              <w:t>Concept Food</w:t>
                            </w:r>
                            <w:r w:rsidR="00C4384E" w:rsidRPr="00C4384E">
                              <w:t xml:space="preserve"> was founded out of a love of cuisine, our passion for service and a drive to excel in the industry.</w:t>
                            </w:r>
                          </w:p>
                          <w:p w14:paraId="70B55F62" w14:textId="77777777" w:rsidR="00C4384E" w:rsidRPr="00C4384E" w:rsidRDefault="00C4384E" w:rsidP="00027E34">
                            <w:pPr>
                              <w:pStyle w:val="MenuText"/>
                              <w:ind w:left="0"/>
                            </w:pPr>
                            <w:r w:rsidRPr="00C4384E">
                              <w:t>We take great pleasure in being able to produce almost any delectable dish you can think of and deliver it with service that is unmatched.</w:t>
                            </w:r>
                          </w:p>
                          <w:p w14:paraId="79191BB9" w14:textId="77777777" w:rsidR="00C4384E" w:rsidRPr="00C4384E" w:rsidRDefault="00C4384E" w:rsidP="00027E34">
                            <w:pPr>
                              <w:pStyle w:val="MenuText"/>
                              <w:ind w:left="0"/>
                            </w:pPr>
                            <w:r w:rsidRPr="00C4384E">
                              <w:t>Every wedding and event that we cater for is exceptional and one-of-a-kind, not just for you but also for us. Going the extra mile is the foundation of our reputation.</w:t>
                            </w:r>
                          </w:p>
                          <w:p w14:paraId="5349826A" w14:textId="77777777" w:rsidR="00C4384E" w:rsidRPr="00C4384E" w:rsidRDefault="00C4384E" w:rsidP="00027E34">
                            <w:pPr>
                              <w:pStyle w:val="MenuText"/>
                              <w:ind w:left="0"/>
                            </w:pPr>
                            <w:r w:rsidRPr="00C4384E">
                              <w:t>The connections we make with our clients and the positive remarks and feedback we get drive us the most.</w:t>
                            </w:r>
                          </w:p>
                          <w:p w14:paraId="461D003D" w14:textId="77777777" w:rsidR="00C4384E" w:rsidRDefault="00C4384E" w:rsidP="00027E34">
                            <w:pPr>
                              <w:pStyle w:val="MenuText"/>
                              <w:ind w:left="0"/>
                            </w:pPr>
                            <w:r w:rsidRPr="00C4384E">
                              <w:t>Anything you can think of, let us assist you in making it a reality.</w:t>
                            </w:r>
                          </w:p>
                          <w:p w14:paraId="619EF4EE" w14:textId="77777777" w:rsidR="00C4384E" w:rsidRDefault="00C4384E" w:rsidP="004B2714">
                            <w:pPr>
                              <w:pStyle w:val="MenuText"/>
                            </w:pPr>
                          </w:p>
                          <w:p w14:paraId="2A274752" w14:textId="77777777" w:rsidR="00C4384E" w:rsidRPr="00E54B24" w:rsidRDefault="00C4384E" w:rsidP="007B61C4">
                            <w:pPr>
                              <w:pStyle w:val="Heading3"/>
                              <w:jc w:val="left"/>
                            </w:pPr>
                            <w:r w:rsidRPr="00E54B24">
                              <w:t xml:space="preserve">Our Menus </w:t>
                            </w:r>
                          </w:p>
                          <w:p w14:paraId="3FE7EE1B" w14:textId="77777777" w:rsidR="00C4384E" w:rsidRPr="00E54B24" w:rsidRDefault="00C4384E" w:rsidP="00027E34">
                            <w:pPr>
                              <w:pStyle w:val="MenuText"/>
                              <w:ind w:left="0"/>
                            </w:pPr>
                            <w:r w:rsidRPr="00E54B24">
                              <w:t>If exceptional food is what you desire, then prepare to have your taste buds tantalised!</w:t>
                            </w:r>
                          </w:p>
                          <w:p w14:paraId="3FA64911" w14:textId="77777777" w:rsidR="00C4384E" w:rsidRPr="00E54B24" w:rsidRDefault="00C4384E" w:rsidP="00027E34">
                            <w:pPr>
                              <w:pStyle w:val="MenuText"/>
                              <w:ind w:left="0"/>
                            </w:pPr>
                            <w:r w:rsidRPr="00E54B24">
                              <w:t>We have put together a collection of example menus that we hope will prove both appealing and appropriate for your special occasion. These menus are merely a starting point to whet your appetite and we look forward to creating a fully bespoke menu that reflects your idea of culinary creativity.</w:t>
                            </w:r>
                          </w:p>
                          <w:p w14:paraId="694DE10C" w14:textId="77777777" w:rsidR="00C4384E" w:rsidRPr="00E54B24" w:rsidRDefault="00C4384E" w:rsidP="00027E34">
                            <w:pPr>
                              <w:pStyle w:val="MenuText"/>
                              <w:ind w:left="0"/>
                            </w:pPr>
                            <w:r w:rsidRPr="00E54B24">
                              <w:t>Our team of talented chefs are happy to create a more tailored menu specific to your</w:t>
                            </w:r>
                            <w:r w:rsidR="00027E34">
                              <w:t xml:space="preserve"> </w:t>
                            </w:r>
                            <w:r w:rsidRPr="00E54B24">
                              <w:t>needs and to go with any theme of your event if desired.</w:t>
                            </w:r>
                          </w:p>
                          <w:p w14:paraId="6BBF7B53" w14:textId="77777777" w:rsidR="00C4384E" w:rsidRPr="00C4384E" w:rsidRDefault="00C4384E" w:rsidP="004B2714">
                            <w:pPr>
                              <w:pStyle w:val="MenuText"/>
                            </w:pPr>
                          </w:p>
                          <w:p w14:paraId="2BEB038F" w14:textId="77777777" w:rsidR="00C4384E" w:rsidRPr="00C4384E" w:rsidRDefault="00C4384E" w:rsidP="004B2714">
                            <w:pPr>
                              <w:pStyle w:val="Head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DE61D" id="_x0000_s1027" type="#_x0000_t202" style="position:absolute;margin-left:0;margin-top:333.2pt;width:476.4pt;height:343.4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" filled="f" stroked="f">
                <v:textbox>
                  <w:txbxContent>
                    <w:p w14:paraId="64036137" w14:textId="1FCD190C" w:rsidR="00C4384E" w:rsidRPr="00C4384E" w:rsidRDefault="00D26E93" w:rsidP="00027E34">
                      <w:pPr>
                        <w:pStyle w:val="MenuText"/>
                        <w:ind w:left="0"/>
                      </w:pPr>
                      <w:r>
                        <w:rPr>
                          <w:b/>
                          <w:bCs/>
                        </w:rPr>
                        <w:t>Concept Food</w:t>
                      </w:r>
                      <w:r w:rsidR="00C4384E" w:rsidRPr="00C4384E">
                        <w:t xml:space="preserve"> was founded out of a love of cuisine, our passion for service and a drive to excel in the industry.</w:t>
                      </w:r>
                    </w:p>
                    <w:p w14:paraId="70B55F62" w14:textId="77777777" w:rsidR="00C4384E" w:rsidRPr="00C4384E" w:rsidRDefault="00C4384E" w:rsidP="00027E34">
                      <w:pPr>
                        <w:pStyle w:val="MenuText"/>
                        <w:ind w:left="0"/>
                      </w:pPr>
                      <w:r w:rsidRPr="00C4384E">
                        <w:t>We take great pleasure in being able to produce almost any delectable dish you can think of and deliver it with service that is unmatched.</w:t>
                      </w:r>
                    </w:p>
                    <w:p w14:paraId="79191BB9" w14:textId="77777777" w:rsidR="00C4384E" w:rsidRPr="00C4384E" w:rsidRDefault="00C4384E" w:rsidP="00027E34">
                      <w:pPr>
                        <w:pStyle w:val="MenuText"/>
                        <w:ind w:left="0"/>
                      </w:pPr>
                      <w:r w:rsidRPr="00C4384E">
                        <w:t>Every wedding and event that we cater for is exceptional and one-of-a-kind, not just for you but also for us. Going the extra mile is the foundation of our reputation.</w:t>
                      </w:r>
                    </w:p>
                    <w:p w14:paraId="5349826A" w14:textId="77777777" w:rsidR="00C4384E" w:rsidRPr="00C4384E" w:rsidRDefault="00C4384E" w:rsidP="00027E34">
                      <w:pPr>
                        <w:pStyle w:val="MenuText"/>
                        <w:ind w:left="0"/>
                      </w:pPr>
                      <w:r w:rsidRPr="00C4384E">
                        <w:t>The connections we make with our clients and the positive remarks and feedback we get drive us the most.</w:t>
                      </w:r>
                    </w:p>
                    <w:p w14:paraId="461D003D" w14:textId="77777777" w:rsidR="00C4384E" w:rsidRDefault="00C4384E" w:rsidP="00027E34">
                      <w:pPr>
                        <w:pStyle w:val="MenuText"/>
                        <w:ind w:left="0"/>
                      </w:pPr>
                      <w:r w:rsidRPr="00C4384E">
                        <w:t>Anything you can think of, let us assist you in making it a reality.</w:t>
                      </w:r>
                    </w:p>
                    <w:p w14:paraId="619EF4EE" w14:textId="77777777" w:rsidR="00C4384E" w:rsidRDefault="00C4384E" w:rsidP="004B2714">
                      <w:pPr>
                        <w:pStyle w:val="MenuText"/>
                      </w:pPr>
                    </w:p>
                    <w:p w14:paraId="2A274752" w14:textId="77777777" w:rsidR="00C4384E" w:rsidRPr="00E54B24" w:rsidRDefault="00C4384E" w:rsidP="007B61C4">
                      <w:pPr>
                        <w:pStyle w:val="Heading3"/>
                        <w:jc w:val="left"/>
                      </w:pPr>
                      <w:r w:rsidRPr="00E54B24">
                        <w:t xml:space="preserve">Our Menus </w:t>
                      </w:r>
                    </w:p>
                    <w:p w14:paraId="3FE7EE1B" w14:textId="77777777" w:rsidR="00C4384E" w:rsidRPr="00E54B24" w:rsidRDefault="00C4384E" w:rsidP="00027E34">
                      <w:pPr>
                        <w:pStyle w:val="MenuText"/>
                        <w:ind w:left="0"/>
                      </w:pPr>
                      <w:r w:rsidRPr="00E54B24">
                        <w:t>If exceptional food is what you desire, then prepare to have your taste buds tantalised!</w:t>
                      </w:r>
                    </w:p>
                    <w:p w14:paraId="3FA64911" w14:textId="77777777" w:rsidR="00C4384E" w:rsidRPr="00E54B24" w:rsidRDefault="00C4384E" w:rsidP="00027E34">
                      <w:pPr>
                        <w:pStyle w:val="MenuText"/>
                        <w:ind w:left="0"/>
                      </w:pPr>
                      <w:r w:rsidRPr="00E54B24">
                        <w:t>We have put together a collection of example menus that we hope will prove both appealing and appropriate for your special occasion. These menus are merely a starting point to whet your appetite and we look forward to creating a fully bespoke menu that reflects your idea of culinary creativity.</w:t>
                      </w:r>
                    </w:p>
                    <w:p w14:paraId="694DE10C" w14:textId="77777777" w:rsidR="00C4384E" w:rsidRPr="00E54B24" w:rsidRDefault="00C4384E" w:rsidP="00027E34">
                      <w:pPr>
                        <w:pStyle w:val="MenuText"/>
                        <w:ind w:left="0"/>
                      </w:pPr>
                      <w:r w:rsidRPr="00E54B24">
                        <w:t>Our team of talented chefs are happy to create a more tailored menu specific to your</w:t>
                      </w:r>
                      <w:r w:rsidR="00027E34">
                        <w:t xml:space="preserve"> </w:t>
                      </w:r>
                      <w:r w:rsidRPr="00E54B24">
                        <w:t>needs and to go with any theme of your event if desired.</w:t>
                      </w:r>
                    </w:p>
                    <w:p w14:paraId="6BBF7B53" w14:textId="77777777" w:rsidR="00C4384E" w:rsidRPr="00C4384E" w:rsidRDefault="00C4384E" w:rsidP="004B2714">
                      <w:pPr>
                        <w:pStyle w:val="MenuText"/>
                      </w:pPr>
                    </w:p>
                    <w:p w14:paraId="2BEB038F" w14:textId="77777777" w:rsidR="00C4384E" w:rsidRPr="00C4384E" w:rsidRDefault="00C4384E" w:rsidP="004B2714">
                      <w:pPr>
                        <w:pStyle w:val="Heading2"/>
                      </w:pPr>
                    </w:p>
                  </w:txbxContent>
                </v:textbox>
                <w10:wrap type="square" anchorx="margin"/>
              </v:shape>
            </w:pict>
          </mc:Fallback>
        </mc:AlternateContent>
      </w:r>
      <w:r w:rsidR="00027E34">
        <w:rPr>
          <w:rFonts w:ascii="Grandview Display" w:hAnsi="Grandview Display"/>
          <w:b/>
          <w:bCs/>
          <w:noProof/>
          <w:sz w:val="20"/>
          <w:szCs w:val="20"/>
        </w:rPr>
        <mc:AlternateContent>
          <mc:Choice Requires="wps">
            <w:drawing>
              <wp:anchor distT="0" distB="0" distL="114300" distR="114300" simplePos="0" relativeHeight="251700224" behindDoc="0" locked="0" layoutInCell="1" allowOverlap="1" wp14:anchorId="2564983E" wp14:editId="1F314E6E">
                <wp:simplePos x="0" y="0"/>
                <wp:positionH relativeFrom="margin">
                  <wp:align>center</wp:align>
                </wp:positionH>
                <wp:positionV relativeFrom="paragraph">
                  <wp:posOffset>9006373</wp:posOffset>
                </wp:positionV>
                <wp:extent cx="7711709" cy="530028"/>
                <wp:effectExtent l="0" t="0" r="3810" b="3810"/>
                <wp:wrapNone/>
                <wp:docPr id="1258784873" name="Rectangle 3"/>
                <wp:cNvGraphicFramePr/>
                <a:graphic xmlns:a="http://schemas.openxmlformats.org/drawingml/2006/main">
                  <a:graphicData uri="http://schemas.microsoft.com/office/word/2010/wordprocessingShape">
                    <wps:wsp>
                      <wps:cNvSpPr/>
                      <wps:spPr>
                        <a:xfrm>
                          <a:off x="0" y="0"/>
                          <a:ext cx="7711709" cy="530028"/>
                        </a:xfrm>
                        <a:prstGeom prst="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A60AE" id="Rectangle 3" o:spid="_x0000_s1026" style="position:absolute;margin-left:0;margin-top:709.15pt;width:607.2pt;height:41.7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" fillcolor="#aeaaaa [2414]" stroked="f" strokeweight="1pt">
                <w10:wrap anchorx="margin"/>
              </v:rect>
            </w:pict>
          </mc:Fallback>
        </mc:AlternateContent>
      </w:r>
      <w:r w:rsidR="00CA6E83">
        <w:rPr>
          <w:rFonts w:ascii="Artifex CF Demi Bold" w:hAnsi="Artifex CF Demi Bold"/>
          <w:b/>
          <w:bCs/>
        </w:rPr>
        <w:br w:type="page"/>
      </w:r>
    </w:p>
    <w:p w14:paraId="72C86666" w14:textId="77777777" w:rsidR="00151B73" w:rsidRDefault="00151B73" w:rsidP="004B2714">
      <w:pPr>
        <w:pStyle w:val="Heading2"/>
      </w:pPr>
    </w:p>
    <w:p w14:paraId="0D0D4D4C" w14:textId="77777777" w:rsidR="00151B73" w:rsidRDefault="00151B73" w:rsidP="004B2714">
      <w:pPr>
        <w:pStyle w:val="Heading2"/>
        <w:sectPr w:rsidR="00151B73" w:rsidSect="00027E34">
          <w:headerReference w:type="default" r:id="rId8"/>
          <w:footerReference w:type="default" r:id="rId9"/>
          <w:pgSz w:w="11906" w:h="16838"/>
          <w:pgMar w:top="1440" w:right="1440" w:bottom="1440" w:left="1440" w:header="708" w:footer="708" w:gutter="0"/>
          <w:pgNumType w:start="0"/>
          <w:cols w:space="708"/>
          <w:titlePg/>
          <w:docGrid w:linePitch="360"/>
        </w:sectPr>
      </w:pPr>
    </w:p>
    <w:p w14:paraId="525B01FF" w14:textId="77777777" w:rsidR="0067365D" w:rsidRPr="004B2714" w:rsidRDefault="0067365D" w:rsidP="004B2714">
      <w:pPr>
        <w:pStyle w:val="Heading2"/>
      </w:pPr>
      <w:r w:rsidRPr="004B2714">
        <w:t>Canap</w:t>
      </w:r>
      <w:r w:rsidR="00151B73" w:rsidRPr="004B2714">
        <w:t>é</w:t>
      </w:r>
      <w:r w:rsidRPr="004B2714">
        <w:t xml:space="preserve">s </w:t>
      </w:r>
    </w:p>
    <w:p w14:paraId="086885FB" w14:textId="77777777" w:rsidR="0093248D" w:rsidRPr="004B2714" w:rsidRDefault="0093248D" w:rsidP="004B2714">
      <w:pPr>
        <w:pStyle w:val="Heading3"/>
      </w:pPr>
      <w:r w:rsidRPr="004B2714">
        <w:t>You could also start your event with some options from our canapé menu.</w:t>
      </w:r>
    </w:p>
    <w:p w14:paraId="2CE8A8B4" w14:textId="77777777" w:rsidR="004B2714" w:rsidRDefault="004B2714" w:rsidP="004B2714">
      <w:pPr>
        <w:pStyle w:val="MenuText"/>
      </w:pPr>
    </w:p>
    <w:p w14:paraId="749CD5E8" w14:textId="77777777" w:rsidR="004B2714" w:rsidRDefault="004B2714" w:rsidP="004B2714">
      <w:pPr>
        <w:pStyle w:val="MenuText"/>
      </w:pPr>
    </w:p>
    <w:p w14:paraId="3FC7214A" w14:textId="77777777" w:rsidR="004B2714" w:rsidRDefault="004B2714" w:rsidP="004B2714">
      <w:pPr>
        <w:pStyle w:val="MenuText"/>
      </w:pPr>
    </w:p>
    <w:p w14:paraId="5554DF09" w14:textId="77777777" w:rsidR="004B2714" w:rsidRDefault="004B2714" w:rsidP="004B2714">
      <w:pPr>
        <w:pStyle w:val="MenuText"/>
      </w:pPr>
    </w:p>
    <w:p w14:paraId="33FD3D3A" w14:textId="77777777" w:rsidR="004B2714" w:rsidRDefault="004B2714" w:rsidP="004B2714">
      <w:pPr>
        <w:pStyle w:val="MenuText"/>
      </w:pPr>
    </w:p>
    <w:p w14:paraId="1522B590" w14:textId="77777777" w:rsidR="004B2714" w:rsidRDefault="004B2714" w:rsidP="004B2714">
      <w:pPr>
        <w:pStyle w:val="MenuText"/>
      </w:pPr>
    </w:p>
    <w:p w14:paraId="6F9C0078" w14:textId="77777777" w:rsidR="004B2714" w:rsidRDefault="004B2714" w:rsidP="004B2714">
      <w:pPr>
        <w:pStyle w:val="MenuText"/>
      </w:pPr>
    </w:p>
    <w:p w14:paraId="4ECAED69" w14:textId="77777777" w:rsidR="004B2714" w:rsidRDefault="004B2714" w:rsidP="004B2714">
      <w:pPr>
        <w:pStyle w:val="MenuText"/>
      </w:pPr>
    </w:p>
    <w:p w14:paraId="5A02ABAF" w14:textId="77777777" w:rsidR="004B2714" w:rsidRDefault="004B2714" w:rsidP="004B2714">
      <w:pPr>
        <w:pStyle w:val="MenuText"/>
      </w:pPr>
    </w:p>
    <w:p w14:paraId="338150E9" w14:textId="77777777" w:rsidR="004B2714" w:rsidRDefault="004B2714" w:rsidP="004B2714">
      <w:pPr>
        <w:pStyle w:val="MenuText"/>
      </w:pPr>
    </w:p>
    <w:p w14:paraId="0309C98C" w14:textId="77777777" w:rsidR="004B2714" w:rsidRDefault="004B2714" w:rsidP="004B2714">
      <w:pPr>
        <w:pStyle w:val="MenuText"/>
      </w:pPr>
    </w:p>
    <w:p w14:paraId="2985BD9A" w14:textId="77777777" w:rsidR="0067365D" w:rsidRPr="004B2714" w:rsidRDefault="006A3AC0" w:rsidP="004B2714">
      <w:pPr>
        <w:pStyle w:val="MenuText"/>
      </w:pPr>
      <w:r w:rsidRPr="004B2714">
        <mc:AlternateContent>
          <mc:Choice Requires="wps">
            <w:drawing>
              <wp:anchor distT="0" distB="0" distL="114300" distR="114300" simplePos="0" relativeHeight="251652096" behindDoc="0" locked="0" layoutInCell="1" allowOverlap="1" wp14:anchorId="419A8583" wp14:editId="6000CB3A">
                <wp:simplePos x="0" y="0"/>
                <wp:positionH relativeFrom="column">
                  <wp:align>left</wp:align>
                </wp:positionH>
                <wp:positionV relativeFrom="paragraph">
                  <wp:posOffset>44922</wp:posOffset>
                </wp:positionV>
                <wp:extent cx="0" cy="3151848"/>
                <wp:effectExtent l="0" t="0" r="38100" b="29845"/>
                <wp:wrapNone/>
                <wp:docPr id="1722199384" name="Straight Connector 10"/>
                <wp:cNvGraphicFramePr/>
                <a:graphic xmlns:a="http://schemas.openxmlformats.org/drawingml/2006/main">
                  <a:graphicData uri="http://schemas.microsoft.com/office/word/2010/wordprocessingShape">
                    <wps:wsp>
                      <wps:cNvCnPr/>
                      <wps:spPr>
                        <a:xfrm>
                          <a:off x="0" y="0"/>
                          <a:ext cx="0" cy="3151848"/>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11A40" id="Straight Connector 10" o:spid="_x0000_s1026" style="position:absolute;z-index:25165209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3.55pt" to="0,2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" strokecolor="#787068" strokeweight=".5pt">
                <v:stroke joinstyle="miter"/>
              </v:line>
            </w:pict>
          </mc:Fallback>
        </mc:AlternateContent>
      </w:r>
      <w:r w:rsidR="0067365D" w:rsidRPr="004B2714">
        <w:t>Cocktail tiger prawns topped with dressing </w:t>
      </w:r>
    </w:p>
    <w:p w14:paraId="0AC78A34" w14:textId="77777777" w:rsidR="0067365D" w:rsidRPr="004B2714" w:rsidRDefault="0067365D" w:rsidP="004B2714">
      <w:pPr>
        <w:pStyle w:val="MenuText"/>
      </w:pPr>
      <w:r w:rsidRPr="004B2714">
        <w:t xml:space="preserve">Broccoli Aranchini (v) </w:t>
      </w:r>
    </w:p>
    <w:p w14:paraId="240D9B6C" w14:textId="77777777" w:rsidR="0067365D" w:rsidRPr="004B2714" w:rsidRDefault="0067365D" w:rsidP="004B2714">
      <w:pPr>
        <w:pStyle w:val="MenuText"/>
      </w:pPr>
      <w:r w:rsidRPr="004B2714">
        <w:t>Thai</w:t>
      </w:r>
      <w:r w:rsidR="004B2714" w:rsidRPr="004B2714">
        <w:t xml:space="preserve"> </w:t>
      </w:r>
      <w:r w:rsidRPr="004B2714">
        <w:t xml:space="preserve">mini fishcakes with lemongrass, lime and chilli </w:t>
      </w:r>
    </w:p>
    <w:p w14:paraId="3910505B" w14:textId="77777777" w:rsidR="0067365D" w:rsidRPr="004B2714" w:rsidRDefault="0067365D" w:rsidP="004B2714">
      <w:pPr>
        <w:pStyle w:val="MenuText"/>
      </w:pPr>
      <w:r w:rsidRPr="004B2714">
        <w:t xml:space="preserve">Gravlax salmon with cucumber, black sesame, lumpfish caviar and cream cheese </w:t>
      </w:r>
    </w:p>
    <w:p w14:paraId="41E78FE5" w14:textId="77777777" w:rsidR="0067365D" w:rsidRPr="004B2714" w:rsidRDefault="0067365D" w:rsidP="004B2714">
      <w:pPr>
        <w:pStyle w:val="MenuText"/>
      </w:pPr>
      <w:r w:rsidRPr="004B2714">
        <w:t>Venison fillet rolled in bacon on skewer</w:t>
      </w:r>
    </w:p>
    <w:p w14:paraId="6B88200D" w14:textId="77777777" w:rsidR="0067365D" w:rsidRPr="004B2714" w:rsidRDefault="0067365D" w:rsidP="004B2714">
      <w:pPr>
        <w:pStyle w:val="MenuText"/>
      </w:pPr>
      <w:r w:rsidRPr="004B2714">
        <w:t xml:space="preserve">Venison, </w:t>
      </w:r>
      <w:r w:rsidR="00151B73" w:rsidRPr="004B2714">
        <w:t>fennel,</w:t>
      </w:r>
      <w:r w:rsidRPr="004B2714">
        <w:t xml:space="preserve"> and tomato on Rewena bread</w:t>
      </w:r>
    </w:p>
    <w:p w14:paraId="60428716" w14:textId="77777777" w:rsidR="0067365D" w:rsidRPr="004B2714" w:rsidRDefault="0067365D" w:rsidP="004B2714">
      <w:pPr>
        <w:pStyle w:val="MenuText"/>
      </w:pPr>
      <w:r w:rsidRPr="004B2714">
        <w:t xml:space="preserve">Lime marinated halloumi and </w:t>
      </w:r>
      <w:r w:rsidR="00151B73" w:rsidRPr="004B2714">
        <w:t>sun-dried</w:t>
      </w:r>
      <w:r w:rsidRPr="004B2714">
        <w:t xml:space="preserve"> tomato on Rewena bread (v)</w:t>
      </w:r>
    </w:p>
    <w:p w14:paraId="73453446" w14:textId="77777777" w:rsidR="0067365D" w:rsidRPr="004B2714" w:rsidRDefault="0067365D" w:rsidP="004B2714">
      <w:pPr>
        <w:pStyle w:val="MenuText"/>
      </w:pPr>
      <w:r w:rsidRPr="004B2714">
        <w:t>Smoked salmon with cream cheese and dill on Rewena bread</w:t>
      </w:r>
    </w:p>
    <w:p w14:paraId="40F3671A" w14:textId="77777777" w:rsidR="00151B73" w:rsidRDefault="00151B73" w:rsidP="0067365D">
      <w:pPr>
        <w:rPr>
          <w:rFonts w:ascii="Artifex CF Demi Bold" w:hAnsi="Artifex CF Demi Bold"/>
        </w:rPr>
        <w:sectPr w:rsidR="00151B73" w:rsidSect="004B2714">
          <w:type w:val="continuous"/>
          <w:pgSz w:w="11906" w:h="16838"/>
          <w:pgMar w:top="1440" w:right="1440" w:bottom="1440" w:left="1440" w:header="708" w:footer="708" w:gutter="0"/>
          <w:pgNumType w:start="0"/>
          <w:cols w:num="2" w:space="708"/>
          <w:titlePg/>
          <w:docGrid w:linePitch="360"/>
        </w:sectPr>
      </w:pPr>
    </w:p>
    <w:p w14:paraId="54C72C15" w14:textId="77777777" w:rsidR="006A3AC0" w:rsidRDefault="006A3AC0">
      <w:pPr>
        <w:rPr>
          <w:rFonts w:ascii="Artifex CF" w:eastAsiaTheme="majorEastAsia" w:hAnsi="Artifex CF" w:cstheme="majorBidi"/>
          <w:b/>
          <w:bCs/>
          <w:color w:val="787068"/>
          <w:sz w:val="60"/>
          <w:szCs w:val="60"/>
        </w:rPr>
      </w:pPr>
      <w:r>
        <w:br w:type="page"/>
      </w:r>
    </w:p>
    <w:p w14:paraId="77F30116" w14:textId="77777777" w:rsidR="006A3AC0" w:rsidRDefault="006A3AC0" w:rsidP="004B2714">
      <w:pPr>
        <w:pStyle w:val="Heading2"/>
      </w:pPr>
    </w:p>
    <w:p w14:paraId="407D9291" w14:textId="77777777" w:rsidR="004B2714" w:rsidRDefault="004B2714" w:rsidP="004B2714">
      <w:pPr>
        <w:pStyle w:val="Heading2"/>
        <w:sectPr w:rsidR="004B2714" w:rsidSect="00151B73">
          <w:type w:val="continuous"/>
          <w:pgSz w:w="11906" w:h="16838"/>
          <w:pgMar w:top="1440" w:right="1440" w:bottom="1440" w:left="1440" w:header="708" w:footer="708" w:gutter="0"/>
          <w:pgNumType w:start="0"/>
          <w:cols w:space="708"/>
          <w:titlePg/>
          <w:docGrid w:linePitch="360"/>
        </w:sectPr>
      </w:pPr>
    </w:p>
    <w:p w14:paraId="2C6C9BF8" w14:textId="77777777" w:rsidR="0067365D" w:rsidRPr="00151B73" w:rsidRDefault="0067365D" w:rsidP="004B2714">
      <w:pPr>
        <w:pStyle w:val="Heading2"/>
      </w:pPr>
      <w:r w:rsidRPr="00151B73">
        <w:t>Bowl food</w:t>
      </w:r>
    </w:p>
    <w:p w14:paraId="5DA84405" w14:textId="77777777" w:rsidR="0067365D" w:rsidRPr="00E54B24" w:rsidRDefault="0067365D" w:rsidP="004B2714">
      <w:pPr>
        <w:pStyle w:val="Heading3"/>
      </w:pPr>
      <w:r w:rsidRPr="00E54B24">
        <w:t>Our bowl food is more substantial than the canapes and often complements the event when served latter in the evening after dinner or can be served more informally to supplement the main catering.</w:t>
      </w:r>
    </w:p>
    <w:p w14:paraId="1B46663C" w14:textId="77777777" w:rsidR="004B2714" w:rsidRDefault="004B2714" w:rsidP="004B2714">
      <w:pPr>
        <w:pStyle w:val="MenuText"/>
      </w:pPr>
    </w:p>
    <w:p w14:paraId="76CCCD48" w14:textId="77777777" w:rsidR="004B2714" w:rsidRDefault="004B2714" w:rsidP="004B2714">
      <w:pPr>
        <w:pStyle w:val="MenuText"/>
      </w:pPr>
    </w:p>
    <w:p w14:paraId="29EC39EB" w14:textId="77777777" w:rsidR="004B2714" w:rsidRDefault="004B2714" w:rsidP="004B2714">
      <w:pPr>
        <w:pStyle w:val="MenuText"/>
      </w:pPr>
    </w:p>
    <w:p w14:paraId="6676C276" w14:textId="77777777" w:rsidR="004B2714" w:rsidRDefault="004B2714" w:rsidP="004B2714">
      <w:pPr>
        <w:pStyle w:val="MenuText"/>
      </w:pPr>
    </w:p>
    <w:p w14:paraId="750F1DC1" w14:textId="77777777" w:rsidR="004B2714" w:rsidRDefault="004B2714" w:rsidP="004B2714">
      <w:pPr>
        <w:pStyle w:val="MenuText"/>
      </w:pPr>
    </w:p>
    <w:p w14:paraId="5FF55CBD" w14:textId="77777777" w:rsidR="004B2714" w:rsidRDefault="004B2714" w:rsidP="004B2714">
      <w:pPr>
        <w:pStyle w:val="MenuText"/>
      </w:pPr>
    </w:p>
    <w:p w14:paraId="62F3A097" w14:textId="77777777" w:rsidR="004B2714" w:rsidRDefault="004B2714" w:rsidP="004B2714">
      <w:pPr>
        <w:pStyle w:val="MenuText"/>
      </w:pPr>
    </w:p>
    <w:p w14:paraId="3764AA35" w14:textId="77777777" w:rsidR="004B2714" w:rsidRDefault="004B2714" w:rsidP="004B2714">
      <w:pPr>
        <w:pStyle w:val="MenuText"/>
      </w:pPr>
    </w:p>
    <w:p w14:paraId="2BE27591" w14:textId="77777777" w:rsidR="004B2714" w:rsidRDefault="004B2714" w:rsidP="004B2714">
      <w:pPr>
        <w:pStyle w:val="MenuText"/>
      </w:pPr>
    </w:p>
    <w:p w14:paraId="29C50C00" w14:textId="77777777" w:rsidR="004B2714" w:rsidRDefault="004B2714" w:rsidP="004B2714">
      <w:pPr>
        <w:pStyle w:val="MenuText"/>
      </w:pPr>
      <w:r w:rsidRPr="006A3AC0">
        <mc:AlternateContent>
          <mc:Choice Requires="wps">
            <w:drawing>
              <wp:anchor distT="0" distB="0" distL="114300" distR="114300" simplePos="0" relativeHeight="251654144" behindDoc="0" locked="0" layoutInCell="1" allowOverlap="1" wp14:anchorId="19816BB4" wp14:editId="150DA6FE">
                <wp:simplePos x="0" y="0"/>
                <wp:positionH relativeFrom="column">
                  <wp:posOffset>613</wp:posOffset>
                </wp:positionH>
                <wp:positionV relativeFrom="paragraph">
                  <wp:posOffset>254562</wp:posOffset>
                </wp:positionV>
                <wp:extent cx="0" cy="4094570"/>
                <wp:effectExtent l="0" t="0" r="38100" b="20320"/>
                <wp:wrapNone/>
                <wp:docPr id="728817120" name="Straight Connector 10"/>
                <wp:cNvGraphicFramePr/>
                <a:graphic xmlns:a="http://schemas.openxmlformats.org/drawingml/2006/main">
                  <a:graphicData uri="http://schemas.microsoft.com/office/word/2010/wordprocessingShape">
                    <wps:wsp>
                      <wps:cNvCnPr/>
                      <wps:spPr>
                        <a:xfrm>
                          <a:off x="0" y="0"/>
                          <a:ext cx="0" cy="4094570"/>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BC13"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0.05pt" to=".05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" strokecolor="#787068" strokeweight=".5pt">
                <v:stroke joinstyle="miter"/>
              </v:line>
            </w:pict>
          </mc:Fallback>
        </mc:AlternateContent>
      </w:r>
    </w:p>
    <w:p w14:paraId="076A2B0E" w14:textId="77777777" w:rsidR="0067365D" w:rsidRPr="00E54B24" w:rsidRDefault="0067365D" w:rsidP="004B2714">
      <w:pPr>
        <w:pStyle w:val="MenuText"/>
      </w:pPr>
      <w:r w:rsidRPr="00E54B24">
        <w:t xml:space="preserve">Fish and chips </w:t>
      </w:r>
    </w:p>
    <w:p w14:paraId="0F025D67" w14:textId="77777777" w:rsidR="0067365D" w:rsidRPr="00E54B24" w:rsidRDefault="0067365D" w:rsidP="004B2714">
      <w:pPr>
        <w:pStyle w:val="MenuText"/>
      </w:pPr>
      <w:r w:rsidRPr="00E54B24">
        <w:t xml:space="preserve">Chips and chicken tenders </w:t>
      </w:r>
    </w:p>
    <w:p w14:paraId="68C5FD6D" w14:textId="77777777" w:rsidR="0067365D" w:rsidRPr="00E54B24" w:rsidRDefault="0067365D" w:rsidP="004B2714">
      <w:pPr>
        <w:pStyle w:val="MenuText"/>
      </w:pPr>
      <w:r w:rsidRPr="00E54B24">
        <w:t>BBQ Pulled pork sliders</w:t>
      </w:r>
    </w:p>
    <w:p w14:paraId="0E98239B" w14:textId="77777777" w:rsidR="0067365D" w:rsidRPr="00E54B24" w:rsidRDefault="0067365D" w:rsidP="004B2714">
      <w:pPr>
        <w:pStyle w:val="MenuText"/>
      </w:pPr>
      <w:r w:rsidRPr="00E54B24">
        <w:t xml:space="preserve">Halloumi sliders </w:t>
      </w:r>
    </w:p>
    <w:p w14:paraId="7D9A9F16" w14:textId="77777777" w:rsidR="0067365D" w:rsidRPr="00E54B24" w:rsidRDefault="0067365D" w:rsidP="004B2714">
      <w:pPr>
        <w:pStyle w:val="MenuText"/>
      </w:pPr>
      <w:r w:rsidRPr="00E54B24">
        <w:t xml:space="preserve">Miniature beef cheeseburgers with relish </w:t>
      </w:r>
    </w:p>
    <w:p w14:paraId="2FD60E85" w14:textId="77777777" w:rsidR="0067365D" w:rsidRPr="00E54B24" w:rsidRDefault="0067365D" w:rsidP="004B2714">
      <w:pPr>
        <w:pStyle w:val="MenuText"/>
      </w:pPr>
      <w:r w:rsidRPr="00E54B24">
        <w:t>Crispy bacon sliders</w:t>
      </w:r>
    </w:p>
    <w:p w14:paraId="41F7E426" w14:textId="77777777" w:rsidR="0067365D" w:rsidRPr="00E54B24" w:rsidRDefault="0067365D" w:rsidP="004B2714">
      <w:pPr>
        <w:pStyle w:val="MenuText"/>
      </w:pPr>
      <w:r w:rsidRPr="00E54B24">
        <w:t xml:space="preserve">Pizza wedges with a variety of toppings </w:t>
      </w:r>
    </w:p>
    <w:p w14:paraId="5DF86BDB" w14:textId="77777777" w:rsidR="0067365D" w:rsidRPr="00E54B24" w:rsidRDefault="0067365D" w:rsidP="004B2714">
      <w:pPr>
        <w:pStyle w:val="MenuText"/>
      </w:pPr>
      <w:r w:rsidRPr="00E54B24">
        <w:t>Bangers and mash – sausages on buttery mash with crispy onions</w:t>
      </w:r>
    </w:p>
    <w:p w14:paraId="1E4E9989" w14:textId="77777777" w:rsidR="0067365D" w:rsidRPr="00E54B24" w:rsidRDefault="0067365D" w:rsidP="004B2714">
      <w:pPr>
        <w:pStyle w:val="MenuText"/>
      </w:pPr>
      <w:r w:rsidRPr="00E54B24">
        <w:t>Chicken Teriyaki on noodles</w:t>
      </w:r>
    </w:p>
    <w:p w14:paraId="4864E29A" w14:textId="77777777" w:rsidR="0067365D" w:rsidRPr="00E54B24" w:rsidRDefault="0067365D" w:rsidP="004B2714">
      <w:pPr>
        <w:pStyle w:val="MenuText"/>
      </w:pPr>
      <w:r w:rsidRPr="00E54B24">
        <w:t xml:space="preserve">Chicken Korma on jasmine rice </w:t>
      </w:r>
    </w:p>
    <w:p w14:paraId="615612DF" w14:textId="77777777" w:rsidR="0067365D" w:rsidRPr="00E54B24" w:rsidRDefault="0067365D" w:rsidP="004B2714">
      <w:pPr>
        <w:pStyle w:val="MenuText"/>
      </w:pPr>
      <w:r w:rsidRPr="00E54B24">
        <w:t>Lime marinated halloumi on couscous</w:t>
      </w:r>
    </w:p>
    <w:p w14:paraId="3E1EE88D" w14:textId="77777777" w:rsidR="0067365D" w:rsidRPr="00E54B24" w:rsidRDefault="0067365D" w:rsidP="004B2714">
      <w:pPr>
        <w:pStyle w:val="MenuText"/>
      </w:pPr>
      <w:r w:rsidRPr="00E54B24">
        <w:t xml:space="preserve">Chilli con Carne with tortilla chips and sour cream </w:t>
      </w:r>
    </w:p>
    <w:p w14:paraId="42CC4682" w14:textId="77777777" w:rsidR="0067365D" w:rsidRPr="00E54B24" w:rsidRDefault="0067365D" w:rsidP="004B2714">
      <w:pPr>
        <w:pStyle w:val="MenuText"/>
      </w:pPr>
      <w:r w:rsidRPr="00E54B24">
        <w:t>Mushroom risotto</w:t>
      </w:r>
    </w:p>
    <w:p w14:paraId="31B9C889" w14:textId="77777777" w:rsidR="0067365D" w:rsidRPr="00E54B24" w:rsidRDefault="0067365D" w:rsidP="004B2714">
      <w:pPr>
        <w:pStyle w:val="MenuText"/>
      </w:pPr>
      <w:r w:rsidRPr="00E54B24">
        <w:t xml:space="preserve">Ice cream </w:t>
      </w:r>
    </w:p>
    <w:p w14:paraId="3F4F0B68" w14:textId="77777777" w:rsidR="004B2714" w:rsidRDefault="004B2714" w:rsidP="00B872D8">
      <w:pPr>
        <w:rPr>
          <w:rFonts w:ascii="Artifex CF Demi Bold" w:hAnsi="Artifex CF Demi Bold"/>
        </w:rPr>
        <w:sectPr w:rsidR="004B2714" w:rsidSect="004B2714">
          <w:type w:val="continuous"/>
          <w:pgSz w:w="11906" w:h="16838"/>
          <w:pgMar w:top="1440" w:right="1440" w:bottom="1440" w:left="1440" w:header="708" w:footer="708" w:gutter="0"/>
          <w:pgNumType w:start="0"/>
          <w:cols w:num="2" w:space="708"/>
          <w:titlePg/>
          <w:docGrid w:linePitch="360"/>
        </w:sectPr>
      </w:pPr>
    </w:p>
    <w:p w14:paraId="5675743D" w14:textId="77777777" w:rsidR="0067365D" w:rsidRPr="00E54B24" w:rsidRDefault="0067365D" w:rsidP="00B872D8">
      <w:pPr>
        <w:rPr>
          <w:rFonts w:ascii="Artifex CF Demi Bold" w:hAnsi="Artifex CF Demi Bold"/>
        </w:rPr>
      </w:pPr>
    </w:p>
    <w:p w14:paraId="72F931BB" w14:textId="77777777" w:rsidR="00E54B24" w:rsidRPr="00E54B24" w:rsidRDefault="00E54B24" w:rsidP="00B872D8">
      <w:pPr>
        <w:rPr>
          <w:rFonts w:ascii="Artifex CF Demi Bold" w:hAnsi="Artifex CF Demi Bold"/>
        </w:rPr>
      </w:pPr>
    </w:p>
    <w:p w14:paraId="5CF5D083" w14:textId="77777777" w:rsidR="00E54B24" w:rsidRDefault="00E54B24" w:rsidP="005253D2">
      <w:pPr>
        <w:rPr>
          <w:rFonts w:ascii="Artifex CF Demi Bold" w:hAnsi="Artifex CF Demi Bold"/>
          <w:b/>
          <w:bCs/>
        </w:rPr>
      </w:pPr>
    </w:p>
    <w:p w14:paraId="5D4D1BE9" w14:textId="77777777" w:rsidR="00B4124F" w:rsidRDefault="00B4124F">
      <w:pPr>
        <w:rPr>
          <w:rFonts w:ascii="Artifex CF" w:eastAsiaTheme="majorEastAsia" w:hAnsi="Artifex CF" w:cstheme="majorBidi"/>
          <w:b/>
          <w:bCs/>
          <w:color w:val="787068"/>
          <w:sz w:val="60"/>
          <w:szCs w:val="60"/>
        </w:rPr>
      </w:pPr>
      <w:r>
        <w:br w:type="page"/>
      </w:r>
    </w:p>
    <w:p w14:paraId="7234B02E" w14:textId="77777777" w:rsidR="00B4124F" w:rsidRDefault="00B4124F" w:rsidP="004B2714">
      <w:pPr>
        <w:pStyle w:val="Heading2"/>
      </w:pPr>
    </w:p>
    <w:p w14:paraId="6A57BC2F" w14:textId="77777777" w:rsidR="004B2714" w:rsidRDefault="004B2714" w:rsidP="004B2714">
      <w:pPr>
        <w:pStyle w:val="Heading2"/>
        <w:sectPr w:rsidR="004B2714" w:rsidSect="00151B73">
          <w:type w:val="continuous"/>
          <w:pgSz w:w="11906" w:h="16838"/>
          <w:pgMar w:top="1440" w:right="1440" w:bottom="1440" w:left="1440" w:header="708" w:footer="708" w:gutter="0"/>
          <w:pgNumType w:start="0"/>
          <w:cols w:space="708"/>
          <w:titlePg/>
          <w:docGrid w:linePitch="360"/>
        </w:sectPr>
      </w:pPr>
    </w:p>
    <w:p w14:paraId="42DB516F" w14:textId="77777777" w:rsidR="005253D2" w:rsidRPr="00B4124F" w:rsidRDefault="004B2714" w:rsidP="004B2714">
      <w:pPr>
        <w:pStyle w:val="Heading2"/>
      </w:pPr>
      <w:r w:rsidRPr="006A3AC0">
        <w:rPr>
          <w:noProof/>
        </w:rPr>
        <mc:AlternateContent>
          <mc:Choice Requires="wps">
            <w:drawing>
              <wp:anchor distT="0" distB="0" distL="114300" distR="114300" simplePos="0" relativeHeight="251659264" behindDoc="0" locked="0" layoutInCell="1" allowOverlap="1" wp14:anchorId="47CC2681" wp14:editId="7DEE0098">
                <wp:simplePos x="0" y="0"/>
                <wp:positionH relativeFrom="margin">
                  <wp:posOffset>2848396</wp:posOffset>
                </wp:positionH>
                <wp:positionV relativeFrom="paragraph">
                  <wp:posOffset>234332</wp:posOffset>
                </wp:positionV>
                <wp:extent cx="0" cy="2422980"/>
                <wp:effectExtent l="0" t="0" r="38100" b="34925"/>
                <wp:wrapNone/>
                <wp:docPr id="634259719" name="Straight Connector 10"/>
                <wp:cNvGraphicFramePr/>
                <a:graphic xmlns:a="http://schemas.openxmlformats.org/drawingml/2006/main">
                  <a:graphicData uri="http://schemas.microsoft.com/office/word/2010/wordprocessingShape">
                    <wps:wsp>
                      <wps:cNvCnPr/>
                      <wps:spPr>
                        <a:xfrm>
                          <a:off x="0" y="0"/>
                          <a:ext cx="0" cy="2422980"/>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C721C"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3pt,18.45pt" to="224.3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" strokecolor="#787068" strokeweight=".5pt">
                <v:stroke joinstyle="miter"/>
                <w10:wrap anchorx="margin"/>
              </v:line>
            </w:pict>
          </mc:Fallback>
        </mc:AlternateContent>
      </w:r>
      <w:r w:rsidR="005253D2" w:rsidRPr="00E54B24">
        <w:t xml:space="preserve">Set </w:t>
      </w:r>
      <w:r w:rsidR="00B4124F">
        <w:t>P</w:t>
      </w:r>
      <w:r w:rsidR="005253D2" w:rsidRPr="00E54B24">
        <w:t xml:space="preserve">lated </w:t>
      </w:r>
      <w:r w:rsidR="00B4124F">
        <w:t>D</w:t>
      </w:r>
      <w:r w:rsidR="005253D2" w:rsidRPr="00E54B24">
        <w:t>inner</w:t>
      </w:r>
    </w:p>
    <w:p w14:paraId="72CFDA8D" w14:textId="77777777" w:rsidR="004B2714" w:rsidRDefault="004B2714" w:rsidP="004B2714">
      <w:pPr>
        <w:pStyle w:val="Heading3"/>
      </w:pPr>
    </w:p>
    <w:p w14:paraId="2B003B26" w14:textId="77777777" w:rsidR="004B2714" w:rsidRDefault="004B2714" w:rsidP="004B2714">
      <w:pPr>
        <w:pStyle w:val="Heading3"/>
      </w:pPr>
    </w:p>
    <w:p w14:paraId="42E9F83F" w14:textId="77777777" w:rsidR="004B2714" w:rsidRDefault="004B2714" w:rsidP="004B2714">
      <w:pPr>
        <w:pStyle w:val="Heading3"/>
      </w:pPr>
    </w:p>
    <w:p w14:paraId="24E561C1" w14:textId="77777777" w:rsidR="004B2714" w:rsidRDefault="004B2714" w:rsidP="004B2714">
      <w:pPr>
        <w:pStyle w:val="Heading3"/>
      </w:pPr>
    </w:p>
    <w:p w14:paraId="0EE3ECED" w14:textId="77777777" w:rsidR="004B2714" w:rsidRDefault="004B2714" w:rsidP="004B2714">
      <w:pPr>
        <w:pStyle w:val="Heading3"/>
      </w:pPr>
    </w:p>
    <w:p w14:paraId="59050255" w14:textId="77777777" w:rsidR="004B2714" w:rsidRDefault="004B2714" w:rsidP="004B2714">
      <w:pPr>
        <w:pStyle w:val="Heading3"/>
      </w:pPr>
    </w:p>
    <w:p w14:paraId="30376699" w14:textId="77777777" w:rsidR="004B2714" w:rsidRDefault="004B2714" w:rsidP="004B2714">
      <w:pPr>
        <w:pStyle w:val="Heading3"/>
      </w:pPr>
    </w:p>
    <w:p w14:paraId="5867CEC0" w14:textId="77777777" w:rsidR="004B2714" w:rsidRDefault="00B872D8" w:rsidP="004B2714">
      <w:pPr>
        <w:pStyle w:val="Heading3"/>
        <w:jc w:val="left"/>
      </w:pPr>
      <w:r w:rsidRPr="00E54B24">
        <w:t>Option 1</w:t>
      </w:r>
    </w:p>
    <w:p w14:paraId="21738D6B" w14:textId="77777777" w:rsidR="00B872D8" w:rsidRPr="00E54B24" w:rsidRDefault="00B872D8" w:rsidP="004B2714">
      <w:pPr>
        <w:pStyle w:val="MenuText"/>
        <w:ind w:left="0"/>
      </w:pPr>
      <w:r w:rsidRPr="00E54B24">
        <w:t>Choice of one entrée</w:t>
      </w:r>
    </w:p>
    <w:p w14:paraId="69050A66" w14:textId="77777777" w:rsidR="00B872D8" w:rsidRPr="00E54B24" w:rsidRDefault="00B872D8" w:rsidP="004B2714">
      <w:pPr>
        <w:pStyle w:val="MenuText"/>
        <w:ind w:left="0"/>
      </w:pPr>
      <w:r w:rsidRPr="00E54B24">
        <w:t>Choice of one main course</w:t>
      </w:r>
    </w:p>
    <w:p w14:paraId="016CE4AB" w14:textId="77777777" w:rsidR="00B872D8" w:rsidRPr="00E54B24" w:rsidRDefault="00B872D8" w:rsidP="004B2714">
      <w:pPr>
        <w:pStyle w:val="MenuText"/>
        <w:ind w:left="0"/>
      </w:pPr>
      <w:r w:rsidRPr="00E54B24">
        <w:t>Choice of one dessert</w:t>
      </w:r>
    </w:p>
    <w:p w14:paraId="498D2007" w14:textId="77777777" w:rsidR="00A458F2" w:rsidRPr="00E54B24" w:rsidRDefault="00A458F2" w:rsidP="00B872D8">
      <w:pPr>
        <w:rPr>
          <w:rFonts w:ascii="Artifex CF Demi Bold" w:hAnsi="Artifex CF Demi Bold"/>
        </w:rPr>
      </w:pPr>
    </w:p>
    <w:p w14:paraId="46129751" w14:textId="77777777" w:rsidR="00B872D8" w:rsidRPr="00E54B24" w:rsidRDefault="00B872D8" w:rsidP="004B2714">
      <w:pPr>
        <w:pStyle w:val="Heading3"/>
        <w:jc w:val="left"/>
      </w:pPr>
      <w:r w:rsidRPr="00E54B24">
        <w:t>Option 2</w:t>
      </w:r>
    </w:p>
    <w:p w14:paraId="5243DD82" w14:textId="77777777" w:rsidR="00B872D8" w:rsidRPr="00E54B24" w:rsidRDefault="00B872D8" w:rsidP="004B2714">
      <w:pPr>
        <w:pStyle w:val="MenuText"/>
        <w:ind w:left="0"/>
      </w:pPr>
      <w:r w:rsidRPr="00E54B24">
        <w:t>Choice of one entrée</w:t>
      </w:r>
    </w:p>
    <w:p w14:paraId="1095B153" w14:textId="77777777" w:rsidR="00B872D8" w:rsidRPr="00E54B24" w:rsidRDefault="00B872D8" w:rsidP="004B2714">
      <w:pPr>
        <w:pStyle w:val="MenuText"/>
        <w:ind w:left="0"/>
      </w:pPr>
      <w:r w:rsidRPr="00E54B24">
        <w:t>Alternate drop of two mains</w:t>
      </w:r>
    </w:p>
    <w:p w14:paraId="59C0829C" w14:textId="77777777" w:rsidR="00B872D8" w:rsidRPr="00E54B24" w:rsidRDefault="00B872D8" w:rsidP="004B2714">
      <w:pPr>
        <w:pStyle w:val="MenuText"/>
        <w:ind w:left="0"/>
      </w:pPr>
      <w:r w:rsidRPr="00E54B24">
        <w:t>Choice of one dessert</w:t>
      </w:r>
    </w:p>
    <w:p w14:paraId="495F831F" w14:textId="77777777" w:rsidR="004B2714" w:rsidRDefault="004B2714" w:rsidP="00B872D8">
      <w:pPr>
        <w:rPr>
          <w:rFonts w:ascii="Artifex CF Demi Bold" w:hAnsi="Artifex CF Demi Bold"/>
        </w:rPr>
        <w:sectPr w:rsidR="004B2714" w:rsidSect="004B2714">
          <w:type w:val="continuous"/>
          <w:pgSz w:w="11906" w:h="16838"/>
          <w:pgMar w:top="1440" w:right="1440" w:bottom="1440" w:left="1440" w:header="708" w:footer="708" w:gutter="0"/>
          <w:pgNumType w:start="0"/>
          <w:cols w:num="2" w:space="708"/>
          <w:titlePg/>
          <w:docGrid w:linePitch="360"/>
        </w:sectPr>
      </w:pPr>
    </w:p>
    <w:p w14:paraId="70361E0A" w14:textId="77777777" w:rsidR="00B872D8" w:rsidRPr="00E54B24" w:rsidRDefault="00B872D8" w:rsidP="00B872D8">
      <w:pPr>
        <w:rPr>
          <w:rFonts w:ascii="Artifex CF Demi Bold" w:hAnsi="Artifex CF Demi Bold"/>
        </w:rPr>
      </w:pPr>
    </w:p>
    <w:p w14:paraId="672B6768" w14:textId="77777777" w:rsidR="00B4124F" w:rsidRDefault="00B4124F">
      <w:pPr>
        <w:rPr>
          <w:rFonts w:ascii="Artifex CF" w:eastAsiaTheme="majorEastAsia" w:hAnsi="Artifex CF" w:cstheme="majorBidi"/>
          <w:b/>
          <w:bCs/>
          <w:color w:val="787068"/>
          <w:sz w:val="60"/>
          <w:szCs w:val="60"/>
        </w:rPr>
      </w:pPr>
      <w:r>
        <w:br w:type="page"/>
      </w:r>
    </w:p>
    <w:p w14:paraId="072AF1B4" w14:textId="77777777" w:rsidR="00B4124F" w:rsidRDefault="00B4124F" w:rsidP="004B2714">
      <w:pPr>
        <w:pStyle w:val="Heading2"/>
      </w:pPr>
    </w:p>
    <w:p w14:paraId="15872F9B" w14:textId="77777777" w:rsidR="004B2714" w:rsidRDefault="004B2714" w:rsidP="004B2714">
      <w:pPr>
        <w:pStyle w:val="Heading2"/>
        <w:sectPr w:rsidR="004B2714" w:rsidSect="00151B73">
          <w:type w:val="continuous"/>
          <w:pgSz w:w="11906" w:h="16838"/>
          <w:pgMar w:top="1440" w:right="1440" w:bottom="1440" w:left="1440" w:header="708" w:footer="708" w:gutter="0"/>
          <w:pgNumType w:start="0"/>
          <w:cols w:space="708"/>
          <w:titlePg/>
          <w:docGrid w:linePitch="360"/>
        </w:sectPr>
      </w:pPr>
    </w:p>
    <w:p w14:paraId="7E39FD09" w14:textId="77777777" w:rsidR="00B872D8" w:rsidRPr="00E54B24" w:rsidRDefault="004B2714" w:rsidP="004B2714">
      <w:pPr>
        <w:pStyle w:val="Heading2"/>
      </w:pPr>
      <w:r w:rsidRPr="006A3AC0">
        <w:rPr>
          <w:noProof/>
        </w:rPr>
        <mc:AlternateContent>
          <mc:Choice Requires="wps">
            <w:drawing>
              <wp:anchor distT="0" distB="0" distL="114300" distR="114300" simplePos="0" relativeHeight="251661312" behindDoc="0" locked="0" layoutInCell="1" allowOverlap="1" wp14:anchorId="2E99D057" wp14:editId="5DDA5CAA">
                <wp:simplePos x="0" y="0"/>
                <wp:positionH relativeFrom="margin">
                  <wp:align>center</wp:align>
                </wp:positionH>
                <wp:positionV relativeFrom="paragraph">
                  <wp:posOffset>306941</wp:posOffset>
                </wp:positionV>
                <wp:extent cx="0" cy="5522814"/>
                <wp:effectExtent l="0" t="0" r="38100" b="20955"/>
                <wp:wrapNone/>
                <wp:docPr id="638631370" name="Straight Connector 10"/>
                <wp:cNvGraphicFramePr/>
                <a:graphic xmlns:a="http://schemas.openxmlformats.org/drawingml/2006/main">
                  <a:graphicData uri="http://schemas.microsoft.com/office/word/2010/wordprocessingShape">
                    <wps:wsp>
                      <wps:cNvCnPr/>
                      <wps:spPr>
                        <a:xfrm>
                          <a:off x="0" y="0"/>
                          <a:ext cx="0" cy="5522814"/>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AB2D0" id="Straight Connector 10"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15pt" to="0,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" strokecolor="#787068" strokeweight=".5pt">
                <v:stroke joinstyle="miter"/>
                <w10:wrap anchorx="margin"/>
              </v:line>
            </w:pict>
          </mc:Fallback>
        </mc:AlternateContent>
      </w:r>
      <w:r w:rsidR="00B872D8" w:rsidRPr="00E54B24">
        <w:t>Entrées</w:t>
      </w:r>
    </w:p>
    <w:p w14:paraId="11AD3729" w14:textId="77777777" w:rsidR="004B2714" w:rsidRDefault="004B2714" w:rsidP="004B2714">
      <w:pPr>
        <w:pStyle w:val="MenuText"/>
      </w:pPr>
    </w:p>
    <w:p w14:paraId="3D29E128" w14:textId="77777777" w:rsidR="004B2714" w:rsidRDefault="004B2714" w:rsidP="004B2714">
      <w:pPr>
        <w:pStyle w:val="MenuText"/>
      </w:pPr>
    </w:p>
    <w:p w14:paraId="0AAF9D64" w14:textId="77777777" w:rsidR="004B2714" w:rsidRDefault="004B2714" w:rsidP="004B2714">
      <w:pPr>
        <w:pStyle w:val="MenuText"/>
      </w:pPr>
    </w:p>
    <w:p w14:paraId="0E35C159" w14:textId="77777777" w:rsidR="004B2714" w:rsidRDefault="004B2714" w:rsidP="004B2714">
      <w:pPr>
        <w:pStyle w:val="MenuText"/>
      </w:pPr>
    </w:p>
    <w:p w14:paraId="3F4739C4" w14:textId="77777777" w:rsidR="004B2714" w:rsidRDefault="004B2714" w:rsidP="004B2714">
      <w:pPr>
        <w:pStyle w:val="MenuText"/>
      </w:pPr>
    </w:p>
    <w:p w14:paraId="2A7FE427" w14:textId="77777777" w:rsidR="004B2714" w:rsidRDefault="004B2714" w:rsidP="004B2714">
      <w:pPr>
        <w:pStyle w:val="MenuText"/>
      </w:pPr>
    </w:p>
    <w:p w14:paraId="07607EBE" w14:textId="77777777" w:rsidR="004B2714" w:rsidRDefault="004B2714" w:rsidP="004B2714">
      <w:pPr>
        <w:pStyle w:val="MenuText"/>
      </w:pPr>
    </w:p>
    <w:p w14:paraId="1BEAF8F2" w14:textId="77777777" w:rsidR="004B2714" w:rsidRDefault="004B2714" w:rsidP="004B2714">
      <w:pPr>
        <w:pStyle w:val="MenuText"/>
      </w:pPr>
    </w:p>
    <w:p w14:paraId="205D1F0D" w14:textId="77777777" w:rsidR="004B2714" w:rsidRDefault="004B2714" w:rsidP="004B2714">
      <w:pPr>
        <w:pStyle w:val="MenuText"/>
      </w:pPr>
    </w:p>
    <w:p w14:paraId="2F7D05F9" w14:textId="77777777" w:rsidR="004B2714" w:rsidRDefault="004B2714" w:rsidP="004B2714">
      <w:pPr>
        <w:pStyle w:val="MenuText"/>
      </w:pPr>
    </w:p>
    <w:p w14:paraId="6A5AE989" w14:textId="77777777" w:rsidR="004B2714" w:rsidRDefault="004B2714" w:rsidP="004B2714">
      <w:pPr>
        <w:pStyle w:val="MenuText"/>
      </w:pPr>
    </w:p>
    <w:p w14:paraId="3CBE22EF" w14:textId="77777777" w:rsidR="004B2714" w:rsidRDefault="004B2714" w:rsidP="004B2714">
      <w:pPr>
        <w:pStyle w:val="MenuText"/>
      </w:pPr>
    </w:p>
    <w:p w14:paraId="654EEF75" w14:textId="77777777" w:rsidR="004B2714" w:rsidRDefault="004B2714" w:rsidP="004B2714">
      <w:pPr>
        <w:pStyle w:val="MenuText"/>
      </w:pPr>
    </w:p>
    <w:p w14:paraId="20454408" w14:textId="77777777" w:rsidR="004B2714" w:rsidRDefault="004B2714" w:rsidP="004B2714">
      <w:pPr>
        <w:pStyle w:val="MenuText"/>
      </w:pPr>
    </w:p>
    <w:p w14:paraId="1C4FA94C" w14:textId="77777777" w:rsidR="004B2714" w:rsidRDefault="004B2714" w:rsidP="004B2714">
      <w:pPr>
        <w:pStyle w:val="MenuText"/>
      </w:pPr>
    </w:p>
    <w:p w14:paraId="371E798A" w14:textId="77777777" w:rsidR="004B2714" w:rsidRDefault="004B2714" w:rsidP="004B2714">
      <w:pPr>
        <w:pStyle w:val="MenuText"/>
      </w:pPr>
    </w:p>
    <w:p w14:paraId="27296E10" w14:textId="77777777" w:rsidR="004B2714" w:rsidRDefault="004B2714" w:rsidP="004B2714">
      <w:pPr>
        <w:pStyle w:val="MenuText"/>
      </w:pPr>
    </w:p>
    <w:p w14:paraId="7B7027DD" w14:textId="77777777" w:rsidR="004B2714" w:rsidRDefault="004B2714" w:rsidP="004B2714">
      <w:pPr>
        <w:pStyle w:val="MenuText"/>
      </w:pPr>
    </w:p>
    <w:p w14:paraId="18B63123" w14:textId="77777777" w:rsidR="004B2714" w:rsidRDefault="004B2714" w:rsidP="004B2714">
      <w:pPr>
        <w:pStyle w:val="MenuText"/>
      </w:pPr>
    </w:p>
    <w:p w14:paraId="2087DC44" w14:textId="77777777" w:rsidR="004B2714" w:rsidRDefault="004B2714" w:rsidP="004B2714">
      <w:pPr>
        <w:pStyle w:val="MenuText"/>
      </w:pPr>
    </w:p>
    <w:p w14:paraId="1719DA4C" w14:textId="77777777" w:rsidR="004B2714" w:rsidRDefault="004B2714" w:rsidP="004B2714">
      <w:pPr>
        <w:pStyle w:val="MenuText"/>
      </w:pPr>
    </w:p>
    <w:p w14:paraId="55D854EC" w14:textId="77777777" w:rsidR="004B2714" w:rsidRDefault="004B2714" w:rsidP="004B2714">
      <w:pPr>
        <w:pStyle w:val="MenuText"/>
      </w:pPr>
    </w:p>
    <w:p w14:paraId="673ECE3A" w14:textId="77777777" w:rsidR="004B2714" w:rsidRDefault="004B2714" w:rsidP="004B2714">
      <w:pPr>
        <w:pStyle w:val="MenuText"/>
      </w:pPr>
    </w:p>
    <w:p w14:paraId="6F7A87DF" w14:textId="77777777" w:rsidR="004B2714" w:rsidRDefault="004B2714" w:rsidP="004B2714">
      <w:pPr>
        <w:pStyle w:val="MenuText"/>
      </w:pPr>
    </w:p>
    <w:p w14:paraId="4ABB5911" w14:textId="77777777" w:rsidR="004B2714" w:rsidRDefault="004B2714" w:rsidP="004B2714">
      <w:pPr>
        <w:pStyle w:val="MenuText"/>
      </w:pPr>
    </w:p>
    <w:p w14:paraId="1054C01D" w14:textId="77777777" w:rsidR="004B2714" w:rsidRDefault="004B2714" w:rsidP="004B2714">
      <w:pPr>
        <w:pStyle w:val="MenuText"/>
      </w:pPr>
    </w:p>
    <w:p w14:paraId="1E5AD155" w14:textId="77777777" w:rsidR="004B2714" w:rsidRDefault="004B2714" w:rsidP="004B2714">
      <w:pPr>
        <w:pStyle w:val="MenuText"/>
      </w:pPr>
    </w:p>
    <w:p w14:paraId="1D1D7795" w14:textId="77777777" w:rsidR="004B2714" w:rsidRDefault="004B2714" w:rsidP="004B2714">
      <w:pPr>
        <w:pStyle w:val="MenuText"/>
      </w:pPr>
    </w:p>
    <w:p w14:paraId="0E815078" w14:textId="77777777" w:rsidR="004B2714" w:rsidRDefault="004B2714" w:rsidP="004B2714">
      <w:pPr>
        <w:pStyle w:val="MenuText"/>
      </w:pPr>
    </w:p>
    <w:p w14:paraId="11F8CE0F" w14:textId="77777777" w:rsidR="00B872D8" w:rsidRPr="00E54B24" w:rsidRDefault="00711A81" w:rsidP="004B2714">
      <w:pPr>
        <w:pStyle w:val="MenuText"/>
        <w:ind w:left="0"/>
      </w:pPr>
      <w:r w:rsidRPr="00E54B24">
        <w:t>Grilled Halloumi on baby leaves drizzled with rocket pesto and balsamic syrup</w:t>
      </w:r>
    </w:p>
    <w:p w14:paraId="1105CD59" w14:textId="77777777" w:rsidR="00B872D8" w:rsidRPr="00E54B24" w:rsidRDefault="00B872D8" w:rsidP="004B2714">
      <w:pPr>
        <w:pStyle w:val="MenuText"/>
        <w:ind w:left="0"/>
      </w:pPr>
      <w:r w:rsidRPr="00E54B24">
        <w:t>Duck breast, braised cabbage, pink pepper custard, orange zest, jus (gf)</w:t>
      </w:r>
    </w:p>
    <w:p w14:paraId="26A39624" w14:textId="77777777" w:rsidR="00B872D8" w:rsidRPr="00E54B24" w:rsidRDefault="00B872D8" w:rsidP="004B2714">
      <w:pPr>
        <w:pStyle w:val="MenuText"/>
        <w:ind w:left="0"/>
      </w:pPr>
      <w:r w:rsidRPr="00E54B24">
        <w:t>Butter poached prawns, crème fraiche</w:t>
      </w:r>
      <w:r w:rsidR="00DD4840" w:rsidRPr="00E54B24">
        <w:t xml:space="preserve"> (gf)</w:t>
      </w:r>
    </w:p>
    <w:p w14:paraId="6CC3AF81" w14:textId="77777777" w:rsidR="00711A81" w:rsidRPr="00E54B24" w:rsidRDefault="00711A81" w:rsidP="004B2714">
      <w:pPr>
        <w:pStyle w:val="MenuText"/>
        <w:ind w:left="0"/>
      </w:pPr>
      <w:r w:rsidRPr="00E54B24">
        <w:t xml:space="preserve">Baked asparagus tips wrapped in smoked salmon served on a bed of baby leaves </w:t>
      </w:r>
    </w:p>
    <w:p w14:paraId="2A30CC32" w14:textId="77777777" w:rsidR="00B872D8" w:rsidRPr="00E54B24" w:rsidRDefault="00B872D8" w:rsidP="004B2714">
      <w:pPr>
        <w:pStyle w:val="MenuText"/>
        <w:ind w:left="0"/>
      </w:pPr>
      <w:r w:rsidRPr="00E54B24">
        <w:t>Beet, goat cheese, dill roulade, orange,</w:t>
      </w:r>
      <w:r w:rsidR="00DD4840" w:rsidRPr="00E54B24">
        <w:t xml:space="preserve"> </w:t>
      </w:r>
      <w:r w:rsidRPr="00E54B24">
        <w:t>coriander vinaigrette</w:t>
      </w:r>
    </w:p>
    <w:p w14:paraId="2D165609" w14:textId="77777777" w:rsidR="00B872D8" w:rsidRPr="00E54B24" w:rsidRDefault="00B872D8" w:rsidP="004B2714">
      <w:pPr>
        <w:pStyle w:val="MenuText"/>
        <w:ind w:left="0"/>
      </w:pPr>
      <w:r w:rsidRPr="00E54B24">
        <w:t xml:space="preserve">Furikake spiced scallops, </w:t>
      </w:r>
      <w:r w:rsidR="00711A81" w:rsidRPr="00E54B24">
        <w:t>served on a sweet chilli noodle salad</w:t>
      </w:r>
    </w:p>
    <w:p w14:paraId="4CEF4FC4" w14:textId="77777777" w:rsidR="00B872D8" w:rsidRPr="00E54B24" w:rsidRDefault="00711A81" w:rsidP="004B2714">
      <w:pPr>
        <w:pStyle w:val="MenuText"/>
        <w:ind w:left="0"/>
      </w:pPr>
      <w:r w:rsidRPr="00E54B24">
        <w:t>Free range c</w:t>
      </w:r>
      <w:r w:rsidR="00B872D8" w:rsidRPr="00E54B24">
        <w:t>hicken, parmesan, caesar dressing, orange fillet, brioche crouton, pea tendril</w:t>
      </w:r>
    </w:p>
    <w:p w14:paraId="13D3EA66" w14:textId="77777777" w:rsidR="00B872D8" w:rsidRPr="00E54B24" w:rsidRDefault="00B872D8" w:rsidP="004B2714">
      <w:pPr>
        <w:pStyle w:val="MenuText"/>
        <w:ind w:left="0"/>
      </w:pPr>
      <w:r w:rsidRPr="00E54B24">
        <w:t>Cured salmon, dill crème fraiche, beet mayo, pickled cucumber, caviar</w:t>
      </w:r>
    </w:p>
    <w:p w14:paraId="43D3F683" w14:textId="77777777" w:rsidR="004B2714" w:rsidRDefault="004B2714" w:rsidP="004B2714">
      <w:pPr>
        <w:pStyle w:val="Heading3"/>
      </w:pPr>
    </w:p>
    <w:p w14:paraId="35A4E6EB" w14:textId="77777777" w:rsidR="00F26868" w:rsidRPr="00E54B24" w:rsidRDefault="00080967" w:rsidP="004B2714">
      <w:pPr>
        <w:pStyle w:val="Heading3"/>
        <w:jc w:val="left"/>
      </w:pPr>
      <w:r w:rsidRPr="00F26868">
        <w:t>Vegan/plant based</w:t>
      </w:r>
      <w:r>
        <w:t xml:space="preserve"> </w:t>
      </w:r>
      <w:proofErr w:type="gramStart"/>
      <w:r w:rsidR="00F26868" w:rsidRPr="00E54B24">
        <w:t>Entrées</w:t>
      </w:r>
      <w:proofErr w:type="gramEnd"/>
    </w:p>
    <w:p w14:paraId="123B8B5B" w14:textId="77777777" w:rsidR="00FA3EA2" w:rsidRPr="00E54B24" w:rsidRDefault="00B872D8" w:rsidP="004B2714">
      <w:pPr>
        <w:pStyle w:val="MenuText"/>
        <w:ind w:left="0"/>
      </w:pPr>
      <w:r w:rsidRPr="00E54B24">
        <w:t>Compressed melon, smoked vegan</w:t>
      </w:r>
      <w:r w:rsidR="00DD4840" w:rsidRPr="00E54B24">
        <w:t xml:space="preserve"> feta</w:t>
      </w:r>
      <w:r w:rsidRPr="00E54B24">
        <w:t xml:space="preserve"> cheese,  Dutch cucumber</w:t>
      </w:r>
      <w:r w:rsidR="00DD4840" w:rsidRPr="00E54B24">
        <w:t xml:space="preserve"> (vg)</w:t>
      </w:r>
    </w:p>
    <w:p w14:paraId="115DEE90" w14:textId="77777777" w:rsidR="00DD0CA6" w:rsidRDefault="00144809" w:rsidP="004B2714">
      <w:pPr>
        <w:pStyle w:val="MenuText"/>
        <w:ind w:left="0"/>
      </w:pPr>
      <w:r w:rsidRPr="00144809">
        <w:t>Creamed kale</w:t>
      </w:r>
      <w:r w:rsidR="00DD0CA6">
        <w:t xml:space="preserve"> </w:t>
      </w:r>
      <w:r w:rsidR="00DD0CA6" w:rsidRPr="00DD0CA6">
        <w:t xml:space="preserve">cashew crema </w:t>
      </w:r>
      <w:r w:rsidR="00DD0CA6">
        <w:t>“</w:t>
      </w:r>
      <w:r w:rsidR="00DD0CA6" w:rsidRPr="00DD0CA6">
        <w:t>parmesan</w:t>
      </w:r>
      <w:r w:rsidR="00DD0CA6">
        <w:t>” (vg)</w:t>
      </w:r>
    </w:p>
    <w:p w14:paraId="5B95CF3F" w14:textId="77777777" w:rsidR="00080967" w:rsidRDefault="00080967" w:rsidP="004B2714">
      <w:pPr>
        <w:pStyle w:val="MenuText"/>
        <w:ind w:left="0"/>
      </w:pPr>
      <w:r w:rsidRPr="00080967">
        <w:t>Date glazed braised greens</w:t>
      </w:r>
      <w:r>
        <w:t xml:space="preserve"> (vg)</w:t>
      </w:r>
    </w:p>
    <w:p w14:paraId="1D3C81ED" w14:textId="77777777" w:rsidR="00E54118" w:rsidRDefault="002324D0" w:rsidP="004B2714">
      <w:pPr>
        <w:pStyle w:val="MenuText"/>
        <w:ind w:left="0"/>
      </w:pPr>
      <w:r>
        <w:t>B</w:t>
      </w:r>
      <w:r w:rsidRPr="005271A3">
        <w:t>roccoli cheese casserole</w:t>
      </w:r>
      <w:r>
        <w:t xml:space="preserve"> with</w:t>
      </w:r>
      <w:r w:rsidRPr="00430381">
        <w:t xml:space="preserve"> lemon mint vinaigrette</w:t>
      </w:r>
      <w:r>
        <w:t xml:space="preserve"> </w:t>
      </w:r>
      <w:r w:rsidR="005271A3">
        <w:t>(vg)</w:t>
      </w:r>
    </w:p>
    <w:p w14:paraId="35511300" w14:textId="77777777" w:rsidR="005271A3" w:rsidRDefault="00025029" w:rsidP="004B2714">
      <w:pPr>
        <w:pStyle w:val="MenuText"/>
        <w:ind w:left="0"/>
      </w:pPr>
      <w:r>
        <w:t>M</w:t>
      </w:r>
      <w:r w:rsidRPr="00025029">
        <w:t>ac &amp; cheese</w:t>
      </w:r>
      <w:r>
        <w:t xml:space="preserve"> with a twist</w:t>
      </w:r>
      <w:r w:rsidR="00321A8F">
        <w:t xml:space="preserve"> (vg)</w:t>
      </w:r>
    </w:p>
    <w:p w14:paraId="0252BFCB" w14:textId="77777777" w:rsidR="005271A3" w:rsidRPr="00E54B24" w:rsidRDefault="005271A3" w:rsidP="00B872D8">
      <w:pPr>
        <w:rPr>
          <w:rFonts w:ascii="Artifex CF Demi Bold" w:hAnsi="Artifex CF Demi Bold"/>
        </w:rPr>
      </w:pPr>
    </w:p>
    <w:p w14:paraId="3B948B97" w14:textId="77777777" w:rsidR="00B4124F" w:rsidRDefault="00B4124F">
      <w:pPr>
        <w:rPr>
          <w:rFonts w:ascii="Artifex CF" w:eastAsiaTheme="majorEastAsia" w:hAnsi="Artifex CF" w:cstheme="majorBidi"/>
          <w:b/>
          <w:bCs/>
          <w:color w:val="787068"/>
          <w:sz w:val="60"/>
          <w:szCs w:val="60"/>
        </w:rPr>
      </w:pPr>
      <w:r>
        <w:br w:type="page"/>
      </w:r>
    </w:p>
    <w:p w14:paraId="4CBBE637" w14:textId="77777777" w:rsidR="00457BC1" w:rsidRDefault="00457BC1" w:rsidP="00457BC1">
      <w:pPr>
        <w:pStyle w:val="Heading2"/>
        <w:jc w:val="left"/>
      </w:pPr>
    </w:p>
    <w:p w14:paraId="5F7BABF6" w14:textId="77777777" w:rsidR="00E54118" w:rsidRPr="00E54B24" w:rsidRDefault="007B61C4" w:rsidP="004B2714">
      <w:pPr>
        <w:pStyle w:val="Heading2"/>
      </w:pPr>
      <w:r w:rsidRPr="006A3AC0">
        <w:rPr>
          <w:noProof/>
        </w:rPr>
        <mc:AlternateContent>
          <mc:Choice Requires="wps">
            <w:drawing>
              <wp:anchor distT="0" distB="0" distL="114300" distR="114300" simplePos="0" relativeHeight="251667456" behindDoc="0" locked="0" layoutInCell="1" allowOverlap="1" wp14:anchorId="1D21D567" wp14:editId="36049C9F">
                <wp:simplePos x="0" y="0"/>
                <wp:positionH relativeFrom="margin">
                  <wp:align>center</wp:align>
                </wp:positionH>
                <wp:positionV relativeFrom="paragraph">
                  <wp:posOffset>215827</wp:posOffset>
                </wp:positionV>
                <wp:extent cx="0" cy="7238325"/>
                <wp:effectExtent l="0" t="0" r="38100" b="20320"/>
                <wp:wrapNone/>
                <wp:docPr id="1992544035" name="Straight Connector 10"/>
                <wp:cNvGraphicFramePr/>
                <a:graphic xmlns:a="http://schemas.openxmlformats.org/drawingml/2006/main">
                  <a:graphicData uri="http://schemas.microsoft.com/office/word/2010/wordprocessingShape">
                    <wps:wsp>
                      <wps:cNvCnPr/>
                      <wps:spPr>
                        <a:xfrm>
                          <a:off x="0" y="0"/>
                          <a:ext cx="0" cy="7238325"/>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E3A65" id="Straight Connector 10"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pt" to="0,5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" strokecolor="#787068" strokeweight=".5pt">
                <v:stroke joinstyle="miter"/>
                <w10:wrap anchorx="margin"/>
              </v:line>
            </w:pict>
          </mc:Fallback>
        </mc:AlternateContent>
      </w:r>
      <w:r w:rsidR="00E54118" w:rsidRPr="00E54B24">
        <w:t xml:space="preserve">Main </w:t>
      </w:r>
      <w:r w:rsidR="006A3AC0">
        <w:t>C</w:t>
      </w:r>
      <w:r w:rsidR="00E54118" w:rsidRPr="00E54B24">
        <w:t>ourses</w:t>
      </w:r>
    </w:p>
    <w:p w14:paraId="2680F05C" w14:textId="77777777" w:rsidR="004B2714" w:rsidRDefault="004B2714" w:rsidP="004B2714">
      <w:pPr>
        <w:pStyle w:val="MenuText"/>
      </w:pPr>
    </w:p>
    <w:p w14:paraId="3B91B3CB" w14:textId="77777777" w:rsidR="004B2714" w:rsidRDefault="004B2714" w:rsidP="004B2714">
      <w:pPr>
        <w:pStyle w:val="MenuText"/>
      </w:pPr>
    </w:p>
    <w:p w14:paraId="5FAB3954" w14:textId="77777777" w:rsidR="004B2714" w:rsidRDefault="004B2714" w:rsidP="004B2714">
      <w:pPr>
        <w:pStyle w:val="MenuText"/>
      </w:pPr>
    </w:p>
    <w:p w14:paraId="46C32967" w14:textId="77777777" w:rsidR="004B2714" w:rsidRDefault="004B2714" w:rsidP="004B2714">
      <w:pPr>
        <w:pStyle w:val="MenuText"/>
      </w:pPr>
    </w:p>
    <w:p w14:paraId="48181EBF" w14:textId="77777777" w:rsidR="004B2714" w:rsidRDefault="004B2714" w:rsidP="004B2714">
      <w:pPr>
        <w:pStyle w:val="MenuText"/>
      </w:pPr>
    </w:p>
    <w:p w14:paraId="6060666B" w14:textId="77777777" w:rsidR="004B2714" w:rsidRDefault="004B2714" w:rsidP="004B2714">
      <w:pPr>
        <w:pStyle w:val="MenuText"/>
      </w:pPr>
    </w:p>
    <w:p w14:paraId="6D45F953" w14:textId="77777777" w:rsidR="004B2714" w:rsidRDefault="004B2714" w:rsidP="004B2714">
      <w:pPr>
        <w:pStyle w:val="MenuText"/>
      </w:pPr>
    </w:p>
    <w:p w14:paraId="307AD8EB" w14:textId="77777777" w:rsidR="004B2714" w:rsidRDefault="004B2714" w:rsidP="004B2714">
      <w:pPr>
        <w:pStyle w:val="MenuText"/>
      </w:pPr>
    </w:p>
    <w:p w14:paraId="73E07B45" w14:textId="77777777" w:rsidR="004B2714" w:rsidRDefault="004B2714" w:rsidP="004B2714">
      <w:pPr>
        <w:pStyle w:val="MenuText"/>
      </w:pPr>
    </w:p>
    <w:p w14:paraId="05E60659" w14:textId="77777777" w:rsidR="004B2714" w:rsidRDefault="004B2714" w:rsidP="004B2714">
      <w:pPr>
        <w:pStyle w:val="MenuText"/>
      </w:pPr>
    </w:p>
    <w:p w14:paraId="648E369B" w14:textId="77777777" w:rsidR="004B2714" w:rsidRDefault="004B2714" w:rsidP="004B2714">
      <w:pPr>
        <w:pStyle w:val="MenuText"/>
      </w:pPr>
    </w:p>
    <w:p w14:paraId="3ED1D3F1" w14:textId="77777777" w:rsidR="004B2714" w:rsidRDefault="004B2714" w:rsidP="004B2714">
      <w:pPr>
        <w:pStyle w:val="MenuText"/>
      </w:pPr>
    </w:p>
    <w:p w14:paraId="12BC9327" w14:textId="77777777" w:rsidR="004B2714" w:rsidRDefault="004B2714" w:rsidP="004B2714">
      <w:pPr>
        <w:pStyle w:val="MenuText"/>
      </w:pPr>
    </w:p>
    <w:p w14:paraId="67660766" w14:textId="77777777" w:rsidR="004B2714" w:rsidRDefault="004B2714" w:rsidP="004B2714">
      <w:pPr>
        <w:pStyle w:val="MenuText"/>
      </w:pPr>
    </w:p>
    <w:p w14:paraId="5036B1CA" w14:textId="77777777" w:rsidR="004B2714" w:rsidRDefault="004B2714" w:rsidP="004B2714">
      <w:pPr>
        <w:pStyle w:val="MenuText"/>
      </w:pPr>
    </w:p>
    <w:p w14:paraId="5D4F7523" w14:textId="77777777" w:rsidR="004B2714" w:rsidRDefault="004B2714" w:rsidP="004B2714">
      <w:pPr>
        <w:pStyle w:val="MenuText"/>
      </w:pPr>
    </w:p>
    <w:p w14:paraId="4C4DA8FD" w14:textId="77777777" w:rsidR="004B2714" w:rsidRDefault="004B2714" w:rsidP="004B2714">
      <w:pPr>
        <w:pStyle w:val="MenuText"/>
      </w:pPr>
    </w:p>
    <w:p w14:paraId="5A58D39E" w14:textId="77777777" w:rsidR="004B2714" w:rsidRDefault="004B2714" w:rsidP="004B2714">
      <w:pPr>
        <w:pStyle w:val="MenuText"/>
      </w:pPr>
    </w:p>
    <w:p w14:paraId="1CBB28D8" w14:textId="77777777" w:rsidR="004B2714" w:rsidRDefault="004B2714" w:rsidP="004B2714">
      <w:pPr>
        <w:pStyle w:val="MenuText"/>
      </w:pPr>
    </w:p>
    <w:p w14:paraId="531AB525" w14:textId="77777777" w:rsidR="004B2714" w:rsidRDefault="004B2714" w:rsidP="004B2714">
      <w:pPr>
        <w:pStyle w:val="MenuText"/>
      </w:pPr>
    </w:p>
    <w:p w14:paraId="42A41BA4" w14:textId="77777777" w:rsidR="004B2714" w:rsidRDefault="004B2714" w:rsidP="004B2714">
      <w:pPr>
        <w:pStyle w:val="MenuText"/>
      </w:pPr>
    </w:p>
    <w:p w14:paraId="2CC53C32" w14:textId="77777777" w:rsidR="004B2714" w:rsidRDefault="004B2714" w:rsidP="004B2714">
      <w:pPr>
        <w:pStyle w:val="MenuText"/>
      </w:pPr>
    </w:p>
    <w:p w14:paraId="25A306EF" w14:textId="77777777" w:rsidR="004B2714" w:rsidRDefault="004B2714" w:rsidP="004B2714">
      <w:pPr>
        <w:pStyle w:val="MenuText"/>
      </w:pPr>
    </w:p>
    <w:p w14:paraId="7A4DBE36" w14:textId="77777777" w:rsidR="004B2714" w:rsidRDefault="004B2714" w:rsidP="004B2714">
      <w:pPr>
        <w:pStyle w:val="MenuText"/>
      </w:pPr>
    </w:p>
    <w:p w14:paraId="13871116" w14:textId="77777777" w:rsidR="004B2714" w:rsidRDefault="004B2714" w:rsidP="004B2714">
      <w:pPr>
        <w:pStyle w:val="MenuText"/>
      </w:pPr>
    </w:p>
    <w:p w14:paraId="3FA72906" w14:textId="77777777" w:rsidR="004B2714" w:rsidRDefault="004B2714" w:rsidP="004B2714">
      <w:pPr>
        <w:pStyle w:val="MenuText"/>
      </w:pPr>
    </w:p>
    <w:p w14:paraId="0ADD8F38" w14:textId="77777777" w:rsidR="004B2714" w:rsidRDefault="004B2714" w:rsidP="004B2714">
      <w:pPr>
        <w:pStyle w:val="MenuText"/>
      </w:pPr>
    </w:p>
    <w:p w14:paraId="70CC081F" w14:textId="77777777" w:rsidR="004B2714" w:rsidRDefault="004B2714" w:rsidP="004B2714">
      <w:pPr>
        <w:pStyle w:val="MenuText"/>
      </w:pPr>
    </w:p>
    <w:p w14:paraId="5E60709D" w14:textId="77777777" w:rsidR="004B2714" w:rsidRDefault="004B2714" w:rsidP="004B2714">
      <w:pPr>
        <w:pStyle w:val="MenuText"/>
      </w:pPr>
    </w:p>
    <w:p w14:paraId="34CD31D8" w14:textId="77777777" w:rsidR="004B2714" w:rsidRDefault="004B2714" w:rsidP="004B2714">
      <w:pPr>
        <w:pStyle w:val="MenuText"/>
      </w:pPr>
    </w:p>
    <w:p w14:paraId="3EFDFA25" w14:textId="77777777" w:rsidR="004B2714" w:rsidRDefault="004B2714" w:rsidP="004B2714">
      <w:pPr>
        <w:pStyle w:val="MenuText"/>
      </w:pPr>
    </w:p>
    <w:p w14:paraId="30722CA4" w14:textId="77777777" w:rsidR="00E54118" w:rsidRPr="00E54B24" w:rsidRDefault="00E54118" w:rsidP="004B2714">
      <w:pPr>
        <w:pStyle w:val="MenuText"/>
        <w:ind w:left="0"/>
      </w:pPr>
      <w:r w:rsidRPr="00E54B24">
        <w:t>Herb rolled beef fillet steak, garlic, mustard jus (gf,df)</w:t>
      </w:r>
    </w:p>
    <w:p w14:paraId="27276932" w14:textId="77777777" w:rsidR="00E54118" w:rsidRPr="00E54B24" w:rsidRDefault="00E54118" w:rsidP="004B2714">
      <w:pPr>
        <w:pStyle w:val="MenuText"/>
        <w:ind w:left="0"/>
      </w:pPr>
      <w:r w:rsidRPr="00E54B24">
        <w:t>Grilled corn-fed chicken supremes, tarravin, porcini cream (gf)</w:t>
      </w:r>
    </w:p>
    <w:p w14:paraId="2DFB5FEF" w14:textId="77777777" w:rsidR="00DA7336" w:rsidRPr="00E54B24" w:rsidRDefault="00DA7336" w:rsidP="004B2714">
      <w:pPr>
        <w:pStyle w:val="MenuText"/>
        <w:ind w:left="0"/>
      </w:pPr>
      <w:r w:rsidRPr="00E54B24">
        <w:t>Chicken Breast Stuffed with Baby Spinach and Sun-dried Tomato Mousseline, Wrapped in Parma Ham</w:t>
      </w:r>
    </w:p>
    <w:p w14:paraId="1F9C1337" w14:textId="77777777" w:rsidR="00E54118" w:rsidRPr="00E54B24" w:rsidRDefault="00E54118" w:rsidP="004B2714">
      <w:pPr>
        <w:pStyle w:val="MenuText"/>
        <w:ind w:left="0"/>
      </w:pPr>
      <w:r w:rsidRPr="00E54B24">
        <w:t>Fish of the day, capers, tomato butter (gf)</w:t>
      </w:r>
    </w:p>
    <w:p w14:paraId="4199F215" w14:textId="77777777" w:rsidR="00E54118" w:rsidRPr="00E54B24" w:rsidRDefault="00E54118" w:rsidP="004B2714">
      <w:pPr>
        <w:pStyle w:val="MenuText"/>
        <w:ind w:left="0"/>
      </w:pPr>
      <w:r w:rsidRPr="00E54B24">
        <w:t>Gremolata crusted lamb rump, pink peppercorn jus (gf)</w:t>
      </w:r>
    </w:p>
    <w:p w14:paraId="49E8E5F2" w14:textId="77777777" w:rsidR="00E54118" w:rsidRPr="00E54B24" w:rsidRDefault="00E54118" w:rsidP="004B2714">
      <w:pPr>
        <w:pStyle w:val="MenuText"/>
        <w:ind w:left="0"/>
      </w:pPr>
      <w:r w:rsidRPr="00E54B24">
        <w:t>Marinated crisp pork belly, apple compote, jus (gf,df)</w:t>
      </w:r>
    </w:p>
    <w:p w14:paraId="06CA5859" w14:textId="77777777" w:rsidR="00DA7336" w:rsidRPr="00E54B24" w:rsidRDefault="00DA7336" w:rsidP="004B2714">
      <w:pPr>
        <w:pStyle w:val="MenuText"/>
        <w:ind w:left="0"/>
      </w:pPr>
      <w:r w:rsidRPr="00E54B24">
        <w:t xml:space="preserve">Thia Green curry infused with lemon grass, served with fragrant boiled rice </w:t>
      </w:r>
    </w:p>
    <w:p w14:paraId="1BAC033C" w14:textId="77777777" w:rsidR="00E54118" w:rsidRPr="00E54B24" w:rsidRDefault="00E54118" w:rsidP="004B2714">
      <w:pPr>
        <w:pStyle w:val="MenuText"/>
        <w:ind w:left="0"/>
      </w:pPr>
      <w:r w:rsidRPr="00E54B24">
        <w:t>Confit duck leg with orange sauce (gf,df)</w:t>
      </w:r>
    </w:p>
    <w:p w14:paraId="3104D16A" w14:textId="77777777" w:rsidR="00E54118" w:rsidRPr="00E54B24" w:rsidRDefault="00E54118" w:rsidP="004B2714">
      <w:pPr>
        <w:pStyle w:val="MenuText"/>
        <w:ind w:left="0"/>
      </w:pPr>
      <w:r w:rsidRPr="00E54B24">
        <w:t>Mozzarella-centered potato patty, tomato, fennel cream (v)</w:t>
      </w:r>
    </w:p>
    <w:p w14:paraId="20E2A753" w14:textId="77777777" w:rsidR="00221F0A" w:rsidRDefault="00221F0A" w:rsidP="00E54118">
      <w:pPr>
        <w:rPr>
          <w:rFonts w:ascii="Artifex CF Demi Bold" w:hAnsi="Artifex CF Demi Bold"/>
          <w:b/>
          <w:bCs/>
        </w:rPr>
      </w:pPr>
    </w:p>
    <w:p w14:paraId="3239F07F" w14:textId="77777777" w:rsidR="008D3FE7" w:rsidRPr="000F2666" w:rsidRDefault="008D3FE7" w:rsidP="007B61C4">
      <w:pPr>
        <w:pStyle w:val="Heading3"/>
        <w:jc w:val="left"/>
      </w:pPr>
      <w:r w:rsidRPr="000F2666">
        <w:t>Vegan/plant based main</w:t>
      </w:r>
      <w:r w:rsidR="000F2666">
        <w:t xml:space="preserve"> </w:t>
      </w:r>
      <w:proofErr w:type="gramStart"/>
      <w:r w:rsidR="00221F0A">
        <w:t>course</w:t>
      </w:r>
      <w:proofErr w:type="gramEnd"/>
    </w:p>
    <w:p w14:paraId="73CC0DB4" w14:textId="77777777" w:rsidR="00E54118" w:rsidRPr="00E54B24" w:rsidRDefault="00E54118" w:rsidP="007B61C4">
      <w:pPr>
        <w:pStyle w:val="MenuText"/>
        <w:ind w:left="0"/>
      </w:pPr>
      <w:r w:rsidRPr="00E54B24">
        <w:t>Cauliflower steaks and chimmi churri (vg)</w:t>
      </w:r>
    </w:p>
    <w:p w14:paraId="76369CDC" w14:textId="77777777" w:rsidR="00CF3319" w:rsidRPr="002B692A" w:rsidRDefault="002B692A" w:rsidP="007B61C4">
      <w:pPr>
        <w:pStyle w:val="MenuText"/>
        <w:ind w:left="0"/>
      </w:pPr>
      <w:r>
        <w:t>C</w:t>
      </w:r>
      <w:r w:rsidRPr="002B692A">
        <w:t>hickpea frittata</w:t>
      </w:r>
      <w:r w:rsidR="00CF3319">
        <w:t xml:space="preserve"> </w:t>
      </w:r>
      <w:r w:rsidR="00CF3319" w:rsidRPr="002B692A">
        <w:t>"</w:t>
      </w:r>
      <w:r w:rsidR="00CF3319">
        <w:t>F</w:t>
      </w:r>
      <w:r w:rsidR="00CF3319" w:rsidRPr="002B692A">
        <w:t>eta" red pepper olive topped with collard slaw</w:t>
      </w:r>
      <w:r w:rsidR="00CF3319">
        <w:t xml:space="preserve"> (vg)</w:t>
      </w:r>
    </w:p>
    <w:p w14:paraId="282CA879" w14:textId="77777777" w:rsidR="002B692A" w:rsidRPr="002B692A" w:rsidRDefault="008D3FE7" w:rsidP="007B61C4">
      <w:pPr>
        <w:pStyle w:val="MenuText"/>
        <w:ind w:left="0"/>
      </w:pPr>
      <w:r>
        <w:t>C</w:t>
      </w:r>
      <w:r w:rsidR="002B692A" w:rsidRPr="002B692A">
        <w:t>oconut curry</w:t>
      </w:r>
      <w:r w:rsidR="001E0CD1">
        <w:t xml:space="preserve">, </w:t>
      </w:r>
      <w:r w:rsidR="001E0CD1" w:rsidRPr="002B692A">
        <w:t>rice &amp; peas</w:t>
      </w:r>
      <w:r>
        <w:t xml:space="preserve"> (vg)</w:t>
      </w:r>
    </w:p>
    <w:p w14:paraId="5447E9DF" w14:textId="77777777" w:rsidR="002B692A" w:rsidRPr="002B692A" w:rsidRDefault="008D3FE7" w:rsidP="007B61C4">
      <w:pPr>
        <w:pStyle w:val="MenuText"/>
        <w:ind w:left="0"/>
      </w:pPr>
      <w:r>
        <w:t>C</w:t>
      </w:r>
      <w:r w:rsidR="002B692A" w:rsidRPr="002B692A">
        <w:t>hickpea croquette eggplant</w:t>
      </w:r>
      <w:r>
        <w:t xml:space="preserve"> (vg)</w:t>
      </w:r>
    </w:p>
    <w:p w14:paraId="65E3E787" w14:textId="77777777" w:rsidR="002B692A" w:rsidRPr="002B692A" w:rsidRDefault="00D66F3A" w:rsidP="007B61C4">
      <w:pPr>
        <w:pStyle w:val="MenuText"/>
        <w:ind w:left="0"/>
      </w:pPr>
      <w:r>
        <w:t>S</w:t>
      </w:r>
      <w:r w:rsidR="002B692A" w:rsidRPr="002B692A">
        <w:t>moked red beans &amp; rice</w:t>
      </w:r>
      <w:r>
        <w:t xml:space="preserve"> (vg)</w:t>
      </w:r>
    </w:p>
    <w:p w14:paraId="733605E0" w14:textId="77777777" w:rsidR="002B692A" w:rsidRPr="002B692A" w:rsidRDefault="00221F0A" w:rsidP="007B61C4">
      <w:pPr>
        <w:pStyle w:val="MenuText"/>
        <w:ind w:left="0"/>
      </w:pPr>
      <w:r>
        <w:t>C</w:t>
      </w:r>
      <w:r w:rsidR="002B692A" w:rsidRPr="002B692A">
        <w:t>reamy cajun penne pasta</w:t>
      </w:r>
      <w:r w:rsidR="00D66F3A">
        <w:t xml:space="preserve"> (vg)</w:t>
      </w:r>
    </w:p>
    <w:p w14:paraId="7A8C486D" w14:textId="77777777" w:rsidR="002B692A" w:rsidRPr="002B692A" w:rsidRDefault="00221F0A" w:rsidP="007B61C4">
      <w:pPr>
        <w:pStyle w:val="MenuText"/>
        <w:ind w:left="0"/>
      </w:pPr>
      <w:r>
        <w:t>C</w:t>
      </w:r>
      <w:r w:rsidR="002B692A" w:rsidRPr="002B692A">
        <w:t>ajun spiced</w:t>
      </w:r>
      <w:r>
        <w:t xml:space="preserve"> “chicken”</w:t>
      </w:r>
      <w:r w:rsidR="00D66F3A">
        <w:t xml:space="preserve"> </w:t>
      </w:r>
      <w:r w:rsidR="00630071">
        <w:t>and seasoned vegetables</w:t>
      </w:r>
      <w:r w:rsidR="00B30845">
        <w:t xml:space="preserve"> with a</w:t>
      </w:r>
      <w:r w:rsidR="002B692A" w:rsidRPr="002B692A">
        <w:t xml:space="preserve"> </w:t>
      </w:r>
      <w:r w:rsidR="00201844">
        <w:t xml:space="preserve">tangy </w:t>
      </w:r>
      <w:r w:rsidR="002B692A" w:rsidRPr="002B692A">
        <w:t>sauce</w:t>
      </w:r>
      <w:r w:rsidR="00D66F3A">
        <w:t xml:space="preserve"> (vg)</w:t>
      </w:r>
    </w:p>
    <w:p w14:paraId="72C366B8" w14:textId="77777777" w:rsidR="002B692A" w:rsidRPr="002B692A" w:rsidRDefault="00221F0A" w:rsidP="007B61C4">
      <w:pPr>
        <w:pStyle w:val="MenuText"/>
        <w:ind w:left="0"/>
      </w:pPr>
      <w:r>
        <w:t>O</w:t>
      </w:r>
      <w:r w:rsidR="002B692A" w:rsidRPr="002B692A">
        <w:t>yster mushrooms and spinach</w:t>
      </w:r>
      <w:r w:rsidR="00D66F3A">
        <w:t xml:space="preserve"> (vg)</w:t>
      </w:r>
    </w:p>
    <w:p w14:paraId="4D489B0D" w14:textId="77777777" w:rsidR="002B692A" w:rsidRPr="002B692A" w:rsidRDefault="00BD7C8F" w:rsidP="007B61C4">
      <w:pPr>
        <w:pStyle w:val="MenuText"/>
        <w:ind w:left="0"/>
      </w:pPr>
      <w:r>
        <w:t>F</w:t>
      </w:r>
      <w:r w:rsidR="002B692A" w:rsidRPr="002B692A">
        <w:t>ried phish</w:t>
      </w:r>
      <w:r w:rsidR="0038413B">
        <w:t xml:space="preserve"> and </w:t>
      </w:r>
      <w:r w:rsidR="007D6493">
        <w:t>chips (vg)</w:t>
      </w:r>
    </w:p>
    <w:p w14:paraId="75712573" w14:textId="77777777" w:rsidR="00E54118" w:rsidRPr="00E54B24" w:rsidRDefault="00AA0D25" w:rsidP="007B61C4">
      <w:pPr>
        <w:pStyle w:val="MenuText"/>
        <w:ind w:left="0"/>
      </w:pPr>
      <w:r>
        <w:t>S</w:t>
      </w:r>
      <w:r w:rsidR="002B692A" w:rsidRPr="002B692A">
        <w:t>outhern crispy</w:t>
      </w:r>
      <w:r w:rsidR="007D6493">
        <w:t xml:space="preserve"> “chicken”</w:t>
      </w:r>
      <w:r w:rsidR="002B692A" w:rsidRPr="002B692A">
        <w:t xml:space="preserve"> </w:t>
      </w:r>
      <w:r>
        <w:t xml:space="preserve">with a mushroom medley </w:t>
      </w:r>
      <w:r w:rsidR="00BD7C8F">
        <w:t>(vg)</w:t>
      </w:r>
    </w:p>
    <w:p w14:paraId="10B6A3EB" w14:textId="77777777" w:rsidR="00AA0D25" w:rsidRDefault="00AA0D25" w:rsidP="00E54118">
      <w:pPr>
        <w:rPr>
          <w:rFonts w:ascii="Artifex CF Demi Bold" w:hAnsi="Artifex CF Demi Bold"/>
          <w:b/>
          <w:bCs/>
        </w:rPr>
      </w:pPr>
    </w:p>
    <w:p w14:paraId="49BB1AA7" w14:textId="77777777" w:rsidR="007B61C4" w:rsidRDefault="007B61C4" w:rsidP="004B2714">
      <w:pPr>
        <w:pStyle w:val="Heading3"/>
      </w:pPr>
    </w:p>
    <w:p w14:paraId="29FA5FEC" w14:textId="77777777" w:rsidR="007B61C4" w:rsidRDefault="007B61C4" w:rsidP="004B2714">
      <w:pPr>
        <w:pStyle w:val="Heading3"/>
      </w:pPr>
    </w:p>
    <w:p w14:paraId="053E9FC1" w14:textId="77777777" w:rsidR="007B61C4" w:rsidRDefault="007B61C4" w:rsidP="00457BC1">
      <w:pPr>
        <w:pStyle w:val="Heading3"/>
        <w:jc w:val="left"/>
      </w:pPr>
    </w:p>
    <w:p w14:paraId="4E83595F" w14:textId="77777777" w:rsidR="007B61C4" w:rsidRDefault="007B61C4" w:rsidP="004B2714">
      <w:pPr>
        <w:pStyle w:val="Heading3"/>
      </w:pPr>
    </w:p>
    <w:p w14:paraId="20087C70" w14:textId="77777777" w:rsidR="007B61C4" w:rsidRDefault="007B61C4" w:rsidP="004B2714">
      <w:pPr>
        <w:pStyle w:val="Heading3"/>
      </w:pPr>
    </w:p>
    <w:p w14:paraId="009A8FE3" w14:textId="77777777" w:rsidR="007B61C4" w:rsidRDefault="007B61C4" w:rsidP="004B2714">
      <w:pPr>
        <w:pStyle w:val="Heading3"/>
      </w:pPr>
    </w:p>
    <w:p w14:paraId="448E979C" w14:textId="77777777" w:rsidR="007B61C4" w:rsidRDefault="007B61C4" w:rsidP="004B2714">
      <w:pPr>
        <w:pStyle w:val="Heading3"/>
      </w:pPr>
    </w:p>
    <w:p w14:paraId="2D5B1297" w14:textId="77777777" w:rsidR="007B61C4" w:rsidRDefault="007B61C4" w:rsidP="004B2714">
      <w:pPr>
        <w:pStyle w:val="Heading3"/>
      </w:pPr>
    </w:p>
    <w:p w14:paraId="19E504C6" w14:textId="77777777" w:rsidR="007B61C4" w:rsidRDefault="007B61C4" w:rsidP="00457BC1">
      <w:pPr>
        <w:pStyle w:val="Heading3"/>
        <w:jc w:val="left"/>
      </w:pPr>
    </w:p>
    <w:p w14:paraId="01F4D236" w14:textId="77777777" w:rsidR="007B61C4" w:rsidRDefault="007B61C4" w:rsidP="004B2714">
      <w:pPr>
        <w:pStyle w:val="Heading3"/>
      </w:pPr>
    </w:p>
    <w:p w14:paraId="28311086" w14:textId="77777777" w:rsidR="007B61C4" w:rsidRDefault="007B61C4" w:rsidP="004B2714">
      <w:pPr>
        <w:pStyle w:val="Heading3"/>
      </w:pPr>
    </w:p>
    <w:p w14:paraId="7D53B347" w14:textId="77777777" w:rsidR="005B1289" w:rsidRPr="00E54B24" w:rsidRDefault="007B61C4" w:rsidP="007B61C4">
      <w:pPr>
        <w:pStyle w:val="Heading3"/>
        <w:jc w:val="left"/>
      </w:pPr>
      <w:r w:rsidRPr="006A3AC0">
        <w:rPr>
          <w:noProof/>
        </w:rPr>
        <mc:AlternateContent>
          <mc:Choice Requires="wps">
            <w:drawing>
              <wp:anchor distT="0" distB="0" distL="114300" distR="114300" simplePos="0" relativeHeight="251669504" behindDoc="0" locked="0" layoutInCell="1" allowOverlap="1" wp14:anchorId="69F94F2F" wp14:editId="1C5FAC99">
                <wp:simplePos x="0" y="0"/>
                <wp:positionH relativeFrom="margin">
                  <wp:posOffset>2868627</wp:posOffset>
                </wp:positionH>
                <wp:positionV relativeFrom="paragraph">
                  <wp:posOffset>77834</wp:posOffset>
                </wp:positionV>
                <wp:extent cx="0" cy="1436337"/>
                <wp:effectExtent l="0" t="0" r="38100" b="31115"/>
                <wp:wrapNone/>
                <wp:docPr id="1837821948" name="Straight Connector 10"/>
                <wp:cNvGraphicFramePr/>
                <a:graphic xmlns:a="http://schemas.openxmlformats.org/drawingml/2006/main">
                  <a:graphicData uri="http://schemas.microsoft.com/office/word/2010/wordprocessingShape">
                    <wps:wsp>
                      <wps:cNvCnPr/>
                      <wps:spPr>
                        <a:xfrm>
                          <a:off x="0" y="0"/>
                          <a:ext cx="0" cy="1436337"/>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0D821"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9pt,6.15pt" to="225.9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" strokecolor="#787068" strokeweight=".5pt">
                <v:stroke joinstyle="miter"/>
                <w10:wrap anchorx="margin"/>
              </v:line>
            </w:pict>
          </mc:Fallback>
        </mc:AlternateContent>
      </w:r>
      <w:r w:rsidR="005B1289" w:rsidRPr="00E54B24">
        <w:t>Children’s mains</w:t>
      </w:r>
    </w:p>
    <w:p w14:paraId="0F11B065" w14:textId="77777777" w:rsidR="005B1289" w:rsidRPr="00E54B24" w:rsidRDefault="005B1289" w:rsidP="007B61C4">
      <w:pPr>
        <w:pStyle w:val="MenuText"/>
        <w:ind w:left="0"/>
      </w:pPr>
      <w:r w:rsidRPr="00E54B24">
        <w:t xml:space="preserve">Crumbed chicken tenders and chips </w:t>
      </w:r>
    </w:p>
    <w:p w14:paraId="34A8C113" w14:textId="77777777" w:rsidR="005B1289" w:rsidRPr="00E54B24" w:rsidRDefault="005B1289" w:rsidP="007B61C4">
      <w:pPr>
        <w:pStyle w:val="MenuText"/>
        <w:ind w:left="0"/>
      </w:pPr>
      <w:r w:rsidRPr="00E54B24">
        <w:t xml:space="preserve">Cheeseburger and chips </w:t>
      </w:r>
    </w:p>
    <w:p w14:paraId="4903BA16" w14:textId="77777777" w:rsidR="005B1289" w:rsidRPr="00E54B24" w:rsidRDefault="005B1289" w:rsidP="007B61C4">
      <w:pPr>
        <w:pStyle w:val="MenuText"/>
        <w:ind w:left="0"/>
      </w:pPr>
      <w:r w:rsidRPr="00E54B24">
        <w:t xml:space="preserve">Fish burger and chips </w:t>
      </w:r>
    </w:p>
    <w:p w14:paraId="2F06C312" w14:textId="77777777" w:rsidR="005B1289" w:rsidRPr="00E54B24" w:rsidRDefault="005B1289" w:rsidP="007B61C4">
      <w:pPr>
        <w:pStyle w:val="MenuText"/>
        <w:ind w:left="0"/>
      </w:pPr>
      <w:r w:rsidRPr="00E54B24">
        <w:t>Halloumi burger and chips</w:t>
      </w:r>
    </w:p>
    <w:p w14:paraId="317664A7" w14:textId="77777777" w:rsidR="005B1289" w:rsidRPr="00E54B24" w:rsidRDefault="005B1289" w:rsidP="007B61C4">
      <w:pPr>
        <w:pStyle w:val="MenuText"/>
        <w:ind w:left="0"/>
      </w:pPr>
      <w:r w:rsidRPr="00E54B24">
        <w:t xml:space="preserve">Margherita pizza and chips </w:t>
      </w:r>
    </w:p>
    <w:p w14:paraId="26002FB7" w14:textId="77777777" w:rsidR="004B2714" w:rsidRDefault="004B2714" w:rsidP="00E54118">
      <w:pPr>
        <w:rPr>
          <w:rFonts w:ascii="Artifex CF Demi Bold" w:hAnsi="Artifex CF Demi Bold"/>
        </w:rPr>
        <w:sectPr w:rsidR="004B2714" w:rsidSect="004B2714">
          <w:type w:val="continuous"/>
          <w:pgSz w:w="11906" w:h="16838"/>
          <w:pgMar w:top="1440" w:right="1440" w:bottom="1440" w:left="1440" w:header="708" w:footer="708" w:gutter="0"/>
          <w:pgNumType w:start="0"/>
          <w:cols w:num="2" w:space="708"/>
          <w:titlePg/>
          <w:docGrid w:linePitch="360"/>
        </w:sectPr>
      </w:pPr>
    </w:p>
    <w:p w14:paraId="7033392C" w14:textId="77777777" w:rsidR="005B1289" w:rsidRPr="00E54B24" w:rsidRDefault="005B1289" w:rsidP="00E54118">
      <w:pPr>
        <w:rPr>
          <w:rFonts w:ascii="Artifex CF Demi Bold" w:hAnsi="Artifex CF Demi Bold"/>
        </w:rPr>
      </w:pPr>
    </w:p>
    <w:p w14:paraId="782547F0" w14:textId="77777777" w:rsidR="007B61C4" w:rsidRDefault="007B61C4" w:rsidP="004B2714">
      <w:pPr>
        <w:pStyle w:val="Heading2"/>
        <w:sectPr w:rsidR="007B61C4" w:rsidSect="00151B73">
          <w:type w:val="continuous"/>
          <w:pgSz w:w="11906" w:h="16838"/>
          <w:pgMar w:top="1440" w:right="1440" w:bottom="1440" w:left="1440" w:header="708" w:footer="708" w:gutter="0"/>
          <w:pgNumType w:start="0"/>
          <w:cols w:space="708"/>
          <w:titlePg/>
          <w:docGrid w:linePitch="360"/>
        </w:sectPr>
      </w:pPr>
    </w:p>
    <w:p w14:paraId="4945C53D" w14:textId="77777777" w:rsidR="00E54118" w:rsidRPr="00E54B24" w:rsidRDefault="007B61C4" w:rsidP="004B2714">
      <w:pPr>
        <w:pStyle w:val="Heading2"/>
      </w:pPr>
      <w:r w:rsidRPr="006A3AC0">
        <w:rPr>
          <w:noProof/>
        </w:rPr>
        <mc:AlternateContent>
          <mc:Choice Requires="wps">
            <w:drawing>
              <wp:anchor distT="0" distB="0" distL="114300" distR="114300" simplePos="0" relativeHeight="251671552" behindDoc="0" locked="0" layoutInCell="1" allowOverlap="1" wp14:anchorId="1D6D19FD" wp14:editId="7D8ABF6C">
                <wp:simplePos x="0" y="0"/>
                <wp:positionH relativeFrom="margin">
                  <wp:align>center</wp:align>
                </wp:positionH>
                <wp:positionV relativeFrom="paragraph">
                  <wp:posOffset>317724</wp:posOffset>
                </wp:positionV>
                <wp:extent cx="0" cy="2949547"/>
                <wp:effectExtent l="0" t="0" r="38100" b="22860"/>
                <wp:wrapNone/>
                <wp:docPr id="332085609" name="Straight Connector 10"/>
                <wp:cNvGraphicFramePr/>
                <a:graphic xmlns:a="http://schemas.openxmlformats.org/drawingml/2006/main">
                  <a:graphicData uri="http://schemas.microsoft.com/office/word/2010/wordprocessingShape">
                    <wps:wsp>
                      <wps:cNvCnPr/>
                      <wps:spPr>
                        <a:xfrm>
                          <a:off x="0" y="0"/>
                          <a:ext cx="0" cy="2949547"/>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DA4BF" id="Straight Connector 10"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pt" to="0,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" strokecolor="#787068" strokeweight=".5pt">
                <v:stroke joinstyle="miter"/>
                <w10:wrap anchorx="margin"/>
              </v:line>
            </w:pict>
          </mc:Fallback>
        </mc:AlternateContent>
      </w:r>
      <w:r w:rsidR="00E54118" w:rsidRPr="00E54B24">
        <w:t>Sides</w:t>
      </w:r>
    </w:p>
    <w:p w14:paraId="14AC832A" w14:textId="77777777" w:rsidR="007B61C4" w:rsidRDefault="007B61C4" w:rsidP="004B2714">
      <w:pPr>
        <w:pStyle w:val="Heading3"/>
      </w:pPr>
    </w:p>
    <w:p w14:paraId="3930991B" w14:textId="77777777" w:rsidR="007B61C4" w:rsidRDefault="007B61C4" w:rsidP="004B2714">
      <w:pPr>
        <w:pStyle w:val="Heading3"/>
      </w:pPr>
    </w:p>
    <w:p w14:paraId="186E7927" w14:textId="77777777" w:rsidR="007B61C4" w:rsidRDefault="007B61C4" w:rsidP="004B2714">
      <w:pPr>
        <w:pStyle w:val="Heading3"/>
      </w:pPr>
    </w:p>
    <w:p w14:paraId="612A8690" w14:textId="77777777" w:rsidR="007B61C4" w:rsidRDefault="007B61C4" w:rsidP="004B2714">
      <w:pPr>
        <w:pStyle w:val="Heading3"/>
      </w:pPr>
    </w:p>
    <w:p w14:paraId="37792166" w14:textId="77777777" w:rsidR="007B61C4" w:rsidRDefault="007B61C4" w:rsidP="004B2714">
      <w:pPr>
        <w:pStyle w:val="Heading3"/>
      </w:pPr>
    </w:p>
    <w:p w14:paraId="3D030CCA" w14:textId="77777777" w:rsidR="007B61C4" w:rsidRDefault="007B61C4" w:rsidP="004B2714">
      <w:pPr>
        <w:pStyle w:val="Heading3"/>
      </w:pPr>
    </w:p>
    <w:p w14:paraId="390E66D8" w14:textId="77777777" w:rsidR="007B61C4" w:rsidRDefault="007B61C4" w:rsidP="004B2714">
      <w:pPr>
        <w:pStyle w:val="Heading3"/>
      </w:pPr>
    </w:p>
    <w:p w14:paraId="788C2E8D" w14:textId="77777777" w:rsidR="00737AA2" w:rsidRDefault="00737AA2" w:rsidP="007B61C4">
      <w:pPr>
        <w:pStyle w:val="Heading3"/>
        <w:jc w:val="left"/>
      </w:pPr>
    </w:p>
    <w:p w14:paraId="34E2DF5E" w14:textId="77777777" w:rsidR="00737AA2" w:rsidRDefault="00737AA2" w:rsidP="007B61C4">
      <w:pPr>
        <w:pStyle w:val="Heading3"/>
        <w:jc w:val="left"/>
      </w:pPr>
    </w:p>
    <w:p w14:paraId="7E9FF4A2" w14:textId="77777777" w:rsidR="00737AA2" w:rsidRDefault="00737AA2" w:rsidP="007B61C4">
      <w:pPr>
        <w:pStyle w:val="Heading3"/>
        <w:jc w:val="left"/>
      </w:pPr>
    </w:p>
    <w:p w14:paraId="5978E2BC" w14:textId="77777777" w:rsidR="00737AA2" w:rsidRDefault="00737AA2" w:rsidP="007B61C4">
      <w:pPr>
        <w:pStyle w:val="Heading3"/>
        <w:jc w:val="left"/>
      </w:pPr>
    </w:p>
    <w:p w14:paraId="0D9F381E" w14:textId="77777777" w:rsidR="00737AA2" w:rsidRDefault="00737AA2" w:rsidP="007B61C4">
      <w:pPr>
        <w:pStyle w:val="Heading3"/>
        <w:jc w:val="left"/>
      </w:pPr>
    </w:p>
    <w:p w14:paraId="30388701" w14:textId="77777777" w:rsidR="00737AA2" w:rsidRDefault="00737AA2" w:rsidP="007B61C4">
      <w:pPr>
        <w:pStyle w:val="Heading3"/>
        <w:jc w:val="left"/>
      </w:pPr>
    </w:p>
    <w:p w14:paraId="039FFC5F" w14:textId="77777777" w:rsidR="00737AA2" w:rsidRDefault="00737AA2" w:rsidP="007B61C4">
      <w:pPr>
        <w:pStyle w:val="Heading3"/>
        <w:jc w:val="left"/>
      </w:pPr>
    </w:p>
    <w:p w14:paraId="2BA1752C" w14:textId="77777777" w:rsidR="00737AA2" w:rsidRDefault="00737AA2" w:rsidP="007B61C4">
      <w:pPr>
        <w:pStyle w:val="Heading3"/>
        <w:jc w:val="left"/>
      </w:pPr>
    </w:p>
    <w:p w14:paraId="6C18D659" w14:textId="77777777" w:rsidR="00737AA2" w:rsidRDefault="00737AA2" w:rsidP="007B61C4">
      <w:pPr>
        <w:pStyle w:val="Heading3"/>
        <w:jc w:val="left"/>
      </w:pPr>
    </w:p>
    <w:p w14:paraId="0FE40B79" w14:textId="77777777" w:rsidR="00737AA2" w:rsidRDefault="00737AA2" w:rsidP="007B61C4">
      <w:pPr>
        <w:pStyle w:val="Heading3"/>
        <w:jc w:val="left"/>
      </w:pPr>
    </w:p>
    <w:p w14:paraId="3A98CD3E" w14:textId="77777777" w:rsidR="00737AA2" w:rsidRDefault="00737AA2" w:rsidP="007B61C4">
      <w:pPr>
        <w:pStyle w:val="Heading3"/>
        <w:jc w:val="left"/>
      </w:pPr>
    </w:p>
    <w:p w14:paraId="1306846A" w14:textId="77777777" w:rsidR="00737AA2" w:rsidRDefault="00737AA2" w:rsidP="007B61C4">
      <w:pPr>
        <w:pStyle w:val="Heading3"/>
        <w:jc w:val="left"/>
      </w:pPr>
    </w:p>
    <w:p w14:paraId="7C129585" w14:textId="77777777" w:rsidR="00E54118" w:rsidRPr="00E54B24" w:rsidRDefault="00E54118" w:rsidP="007B61C4">
      <w:pPr>
        <w:pStyle w:val="Heading3"/>
        <w:jc w:val="left"/>
      </w:pPr>
      <w:r w:rsidRPr="00E54B24">
        <w:t>Please choose one side dish to complement your chosen main/</w:t>
      </w:r>
      <w:proofErr w:type="gramStart"/>
      <w:r w:rsidRPr="00E54B24">
        <w:t>s</w:t>
      </w:r>
      <w:proofErr w:type="gramEnd"/>
    </w:p>
    <w:p w14:paraId="6FFF064D" w14:textId="77777777" w:rsidR="00E54118" w:rsidRPr="00E54B24" w:rsidRDefault="00E54118" w:rsidP="007B61C4">
      <w:pPr>
        <w:pStyle w:val="MenuText"/>
        <w:ind w:left="0"/>
      </w:pPr>
      <w:r w:rsidRPr="00E54B24">
        <w:t>Pickled carrot, cumin puree (gf)</w:t>
      </w:r>
    </w:p>
    <w:p w14:paraId="25A1A2E6" w14:textId="77777777" w:rsidR="00E54118" w:rsidRPr="00E54B24" w:rsidRDefault="007B61C4" w:rsidP="007B61C4">
      <w:pPr>
        <w:pStyle w:val="MenuText"/>
        <w:ind w:left="0"/>
      </w:pPr>
      <w:r>
        <w:t>K</w:t>
      </w:r>
      <w:r w:rsidR="00E54118" w:rsidRPr="00E54B24">
        <w:t>umara and potato gratin (gf,v)</w:t>
      </w:r>
    </w:p>
    <w:p w14:paraId="44F30CD3" w14:textId="77777777" w:rsidR="00E54118" w:rsidRPr="00E54B24" w:rsidRDefault="00E54118" w:rsidP="007B61C4">
      <w:pPr>
        <w:pStyle w:val="MenuText"/>
        <w:ind w:left="0"/>
      </w:pPr>
      <w:r w:rsidRPr="00E54B24">
        <w:t>Potato, green peas timbal (gf,v)</w:t>
      </w:r>
    </w:p>
    <w:p w14:paraId="3B3FC821" w14:textId="77777777" w:rsidR="00E54118" w:rsidRPr="00E54B24" w:rsidRDefault="00E54118" w:rsidP="007B61C4">
      <w:pPr>
        <w:pStyle w:val="MenuText"/>
        <w:ind w:left="0"/>
      </w:pPr>
      <w:r w:rsidRPr="00E54B24">
        <w:t>Spiced butternut, pumpkin puree (gf,vg)</w:t>
      </w:r>
    </w:p>
    <w:p w14:paraId="18ED6CC9" w14:textId="77777777" w:rsidR="00E54118" w:rsidRPr="00E54B24" w:rsidRDefault="00E54118" w:rsidP="007B61C4">
      <w:pPr>
        <w:pStyle w:val="MenuText"/>
        <w:ind w:left="0"/>
      </w:pPr>
      <w:r w:rsidRPr="00E54B24">
        <w:t>Thyme scented confit potatoes (gf,v)</w:t>
      </w:r>
    </w:p>
    <w:p w14:paraId="677329D8" w14:textId="77777777" w:rsidR="00E54118" w:rsidRPr="00E54B24" w:rsidRDefault="00E54118" w:rsidP="007B61C4">
      <w:pPr>
        <w:pStyle w:val="MenuText"/>
        <w:ind w:left="0"/>
      </w:pPr>
      <w:r w:rsidRPr="00E54B24">
        <w:t>Confit garlic and celeriac puree (gf,v</w:t>
      </w:r>
      <w:r w:rsidR="007B634B">
        <w:t>g</w:t>
      </w:r>
      <w:r w:rsidRPr="00E54B24">
        <w:t>)</w:t>
      </w:r>
    </w:p>
    <w:p w14:paraId="4819209B" w14:textId="77777777" w:rsidR="00E54118" w:rsidRPr="00E54B24" w:rsidRDefault="00E54118" w:rsidP="00E54118">
      <w:pPr>
        <w:rPr>
          <w:rFonts w:ascii="Artifex CF Demi Bold" w:hAnsi="Artifex CF Demi Bold"/>
        </w:rPr>
      </w:pPr>
    </w:p>
    <w:p w14:paraId="0704ABAF" w14:textId="77777777" w:rsidR="00E54118" w:rsidRPr="00E54B24" w:rsidRDefault="00E54118" w:rsidP="007B61C4">
      <w:pPr>
        <w:pStyle w:val="Heading3"/>
        <w:jc w:val="left"/>
      </w:pPr>
      <w:r w:rsidRPr="00E54B24">
        <w:t>Vegetables</w:t>
      </w:r>
    </w:p>
    <w:p w14:paraId="593B1617" w14:textId="77777777" w:rsidR="00737AA2" w:rsidRDefault="00E54118" w:rsidP="00737AA2">
      <w:pPr>
        <w:pStyle w:val="MenuText"/>
        <w:ind w:left="0"/>
      </w:pPr>
      <w:r w:rsidRPr="00E54B24">
        <w:t>Two seasonal vegetable will complement your chosen mains/s.</w:t>
      </w:r>
    </w:p>
    <w:p w14:paraId="4ACB4F11" w14:textId="77777777" w:rsidR="00737AA2" w:rsidRDefault="00737AA2">
      <w:r>
        <w:br w:type="page"/>
      </w:r>
    </w:p>
    <w:p w14:paraId="74A5096D" w14:textId="77777777" w:rsidR="00737AA2" w:rsidRDefault="00737AA2"/>
    <w:p w14:paraId="7A679B06" w14:textId="77777777" w:rsidR="00737AA2" w:rsidRDefault="00737AA2">
      <w:pPr>
        <w:rPr>
          <w:rFonts w:ascii="Grandview Display" w:hAnsi="Grandview Display"/>
          <w:noProof/>
          <w:sz w:val="20"/>
          <w:szCs w:val="20"/>
        </w:rPr>
      </w:pPr>
    </w:p>
    <w:p w14:paraId="73B31BE7" w14:textId="77777777" w:rsidR="007B61C4" w:rsidRDefault="007B61C4" w:rsidP="00737AA2">
      <w:pPr>
        <w:pStyle w:val="MenuText"/>
        <w:ind w:left="0"/>
        <w:sectPr w:rsidR="007B61C4" w:rsidSect="007B61C4">
          <w:type w:val="continuous"/>
          <w:pgSz w:w="11906" w:h="16838"/>
          <w:pgMar w:top="1440" w:right="1440" w:bottom="1440" w:left="1440" w:header="708" w:footer="708" w:gutter="0"/>
          <w:pgNumType w:start="0"/>
          <w:cols w:num="2" w:space="708"/>
          <w:titlePg/>
          <w:docGrid w:linePitch="360"/>
        </w:sectPr>
      </w:pPr>
    </w:p>
    <w:p w14:paraId="39426E52" w14:textId="77777777" w:rsidR="00737AA2" w:rsidRDefault="00737AA2" w:rsidP="00737AA2">
      <w:pPr>
        <w:pStyle w:val="Heading2"/>
      </w:pPr>
    </w:p>
    <w:p w14:paraId="448F0DF0" w14:textId="77777777" w:rsidR="00737AA2" w:rsidRDefault="00737AA2" w:rsidP="00737AA2">
      <w:pPr>
        <w:pStyle w:val="Heading2"/>
      </w:pPr>
      <w:r w:rsidRPr="00E54B24">
        <w:t xml:space="preserve">Plated </w:t>
      </w:r>
      <w:r>
        <w:t>D</w:t>
      </w:r>
      <w:r w:rsidRPr="00E54B24">
        <w:t>esserts</w:t>
      </w:r>
    </w:p>
    <w:p w14:paraId="3F169B56" w14:textId="77777777" w:rsidR="00737AA2" w:rsidRDefault="00737AA2" w:rsidP="00737AA2">
      <w:pPr>
        <w:pStyle w:val="MenuText"/>
      </w:pPr>
    </w:p>
    <w:p w14:paraId="61520257" w14:textId="77777777" w:rsidR="00737AA2" w:rsidRDefault="00737AA2" w:rsidP="00737AA2">
      <w:pPr>
        <w:pStyle w:val="MenuText"/>
        <w:ind w:left="0"/>
      </w:pPr>
    </w:p>
    <w:p w14:paraId="2230A41E" w14:textId="77777777" w:rsidR="00737AA2" w:rsidRDefault="00737AA2" w:rsidP="00737AA2">
      <w:pPr>
        <w:pStyle w:val="MenuText"/>
      </w:pPr>
    </w:p>
    <w:p w14:paraId="3F14C494" w14:textId="77777777" w:rsidR="00737AA2" w:rsidRDefault="00737AA2" w:rsidP="00737AA2">
      <w:pPr>
        <w:pStyle w:val="MenuText"/>
      </w:pPr>
    </w:p>
    <w:p w14:paraId="1AC625A7" w14:textId="77777777" w:rsidR="00737AA2" w:rsidRDefault="00737AA2" w:rsidP="00737AA2">
      <w:pPr>
        <w:pStyle w:val="MenuText"/>
      </w:pPr>
      <w:r w:rsidRPr="006A3AC0">
        <mc:AlternateContent>
          <mc:Choice Requires="wps">
            <w:drawing>
              <wp:anchor distT="0" distB="0" distL="114300" distR="114300" simplePos="0" relativeHeight="251703296" behindDoc="0" locked="0" layoutInCell="1" allowOverlap="1" wp14:anchorId="4EDE7B22" wp14:editId="4826AC94">
                <wp:simplePos x="0" y="0"/>
                <wp:positionH relativeFrom="margin">
                  <wp:posOffset>3050697</wp:posOffset>
                </wp:positionH>
                <wp:positionV relativeFrom="paragraph">
                  <wp:posOffset>263806</wp:posOffset>
                </wp:positionV>
                <wp:extent cx="0" cy="1395786"/>
                <wp:effectExtent l="0" t="0" r="38100" b="33020"/>
                <wp:wrapNone/>
                <wp:docPr id="466692846" name="Straight Connector 10"/>
                <wp:cNvGraphicFramePr/>
                <a:graphic xmlns:a="http://schemas.openxmlformats.org/drawingml/2006/main">
                  <a:graphicData uri="http://schemas.microsoft.com/office/word/2010/wordprocessingShape">
                    <wps:wsp>
                      <wps:cNvCnPr/>
                      <wps:spPr>
                        <a:xfrm>
                          <a:off x="0" y="0"/>
                          <a:ext cx="0" cy="1395786"/>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1DC1D" id="Straight Connector 10"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2pt,20.75pt" to="240.2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" strokecolor="#787068" strokeweight=".5pt">
                <v:stroke joinstyle="miter"/>
                <w10:wrap anchorx="margin"/>
              </v:line>
            </w:pict>
          </mc:Fallback>
        </mc:AlternateContent>
      </w:r>
    </w:p>
    <w:p w14:paraId="3E9F40E0" w14:textId="77777777" w:rsidR="00737AA2" w:rsidRPr="00E54B24" w:rsidRDefault="00737AA2" w:rsidP="00737AA2">
      <w:pPr>
        <w:pStyle w:val="MenuText"/>
      </w:pPr>
      <w:r w:rsidRPr="00E54B24">
        <w:t>Chocolate coffee mousse, caramel sauce, glaze nuts, edibles</w:t>
      </w:r>
    </w:p>
    <w:p w14:paraId="7E88969B" w14:textId="77777777" w:rsidR="00737AA2" w:rsidRPr="00E54B24" w:rsidRDefault="00737AA2" w:rsidP="00737AA2">
      <w:pPr>
        <w:pStyle w:val="MenuText"/>
      </w:pPr>
      <w:r w:rsidRPr="00E54B24">
        <w:t>lamingtons</w:t>
      </w:r>
    </w:p>
    <w:p w14:paraId="5906B237" w14:textId="77777777" w:rsidR="00737AA2" w:rsidRPr="00E54B24" w:rsidRDefault="00737AA2" w:rsidP="00737AA2">
      <w:pPr>
        <w:pStyle w:val="MenuText"/>
      </w:pPr>
      <w:r w:rsidRPr="00E54B24">
        <w:t xml:space="preserve">Petit fours </w:t>
      </w:r>
    </w:p>
    <w:p w14:paraId="70EFD633" w14:textId="77777777" w:rsidR="00737AA2" w:rsidRPr="00E54B24" w:rsidRDefault="00737AA2" w:rsidP="00737AA2">
      <w:pPr>
        <w:pStyle w:val="MenuText"/>
      </w:pPr>
      <w:r>
        <w:t>Hot date pudding (vg)</w:t>
      </w:r>
    </w:p>
    <w:p w14:paraId="3BF943C9" w14:textId="77777777" w:rsidR="00737AA2" w:rsidRPr="00E54B24" w:rsidRDefault="00737AA2" w:rsidP="00737AA2">
      <w:pPr>
        <w:pStyle w:val="MenuText"/>
      </w:pPr>
      <w:r w:rsidRPr="00E54B24">
        <w:t>New Zealand cheese plate</w:t>
      </w:r>
    </w:p>
    <w:p w14:paraId="64AA472A" w14:textId="77777777" w:rsidR="00737AA2" w:rsidRDefault="00737AA2" w:rsidP="00737AA2">
      <w:pPr>
        <w:rPr>
          <w:rFonts w:ascii="Artifex CF Demi Bold" w:hAnsi="Artifex CF Demi Bold"/>
        </w:rPr>
        <w:sectPr w:rsidR="00737AA2" w:rsidSect="007B61C4">
          <w:type w:val="continuous"/>
          <w:pgSz w:w="11906" w:h="16838"/>
          <w:pgMar w:top="1440" w:right="1440" w:bottom="1440" w:left="1440" w:header="708" w:footer="708" w:gutter="0"/>
          <w:pgNumType w:start="0"/>
          <w:cols w:num="2" w:space="708"/>
          <w:titlePg/>
          <w:docGrid w:linePitch="360"/>
        </w:sectPr>
      </w:pPr>
    </w:p>
    <w:p w14:paraId="73790B98" w14:textId="77777777" w:rsidR="00737AA2" w:rsidRDefault="00737AA2" w:rsidP="00737AA2">
      <w:pPr>
        <w:rPr>
          <w:rFonts w:ascii="Artifex CF Demi Bold" w:hAnsi="Artifex CF Demi Bold"/>
        </w:rPr>
      </w:pPr>
    </w:p>
    <w:p w14:paraId="05BEB14C" w14:textId="77777777" w:rsidR="00737AA2" w:rsidRDefault="00737AA2" w:rsidP="00737AA2">
      <w:pPr>
        <w:rPr>
          <w:rFonts w:ascii="Artifex CF Demi Bold" w:hAnsi="Artifex CF Demi Bold"/>
        </w:rPr>
      </w:pPr>
    </w:p>
    <w:p w14:paraId="7FA45373" w14:textId="77777777" w:rsidR="00737AA2" w:rsidRDefault="00737AA2" w:rsidP="00737AA2">
      <w:pPr>
        <w:rPr>
          <w:rFonts w:ascii="Artifex CF Demi Bold" w:hAnsi="Artifex CF Demi Bold"/>
        </w:rPr>
      </w:pPr>
    </w:p>
    <w:p w14:paraId="5E224E5F" w14:textId="77777777" w:rsidR="00737AA2" w:rsidRDefault="00737AA2" w:rsidP="00737AA2">
      <w:pPr>
        <w:rPr>
          <w:rFonts w:ascii="Artifex CF Demi Bold" w:hAnsi="Artifex CF Demi Bold"/>
        </w:rPr>
      </w:pPr>
    </w:p>
    <w:p w14:paraId="65258C6B" w14:textId="77777777" w:rsidR="00737AA2" w:rsidRDefault="00737AA2" w:rsidP="00737AA2">
      <w:pPr>
        <w:rPr>
          <w:rFonts w:ascii="Artifex CF Demi Bold" w:hAnsi="Artifex CF Demi Bold"/>
        </w:rPr>
      </w:pPr>
    </w:p>
    <w:p w14:paraId="6C88D303" w14:textId="77777777" w:rsidR="00737AA2" w:rsidRDefault="00737AA2" w:rsidP="00737AA2">
      <w:pPr>
        <w:rPr>
          <w:rFonts w:ascii="Artifex CF Demi Bold" w:hAnsi="Artifex CF Demi Bold"/>
        </w:rPr>
      </w:pPr>
    </w:p>
    <w:p w14:paraId="58141ABE" w14:textId="77777777" w:rsidR="00737AA2" w:rsidRDefault="00737AA2" w:rsidP="00737AA2">
      <w:pPr>
        <w:rPr>
          <w:rFonts w:ascii="Artifex CF Demi Bold" w:hAnsi="Artifex CF Demi Bold"/>
        </w:rPr>
      </w:pPr>
    </w:p>
    <w:p w14:paraId="1652C038" w14:textId="77777777" w:rsidR="00737AA2" w:rsidRDefault="00737AA2" w:rsidP="00737AA2">
      <w:pPr>
        <w:rPr>
          <w:rFonts w:ascii="Artifex CF Demi Bold" w:hAnsi="Artifex CF Demi Bold"/>
        </w:rPr>
      </w:pPr>
    </w:p>
    <w:p w14:paraId="7FA4EBF9" w14:textId="77777777" w:rsidR="00737AA2" w:rsidRDefault="00737AA2" w:rsidP="00737AA2">
      <w:pPr>
        <w:rPr>
          <w:rFonts w:ascii="Artifex CF Demi Bold" w:hAnsi="Artifex CF Demi Bold"/>
        </w:rPr>
      </w:pPr>
    </w:p>
    <w:p w14:paraId="74FDA22B" w14:textId="77777777" w:rsidR="00737AA2" w:rsidRDefault="00737AA2" w:rsidP="00737AA2"/>
    <w:p w14:paraId="41434F6C" w14:textId="77777777" w:rsidR="00737AA2" w:rsidRDefault="00737AA2" w:rsidP="00737AA2"/>
    <w:p w14:paraId="4E4AA931" w14:textId="77777777" w:rsidR="00D30820" w:rsidRDefault="00D30820" w:rsidP="00737AA2"/>
    <w:p w14:paraId="2149972B" w14:textId="77777777" w:rsidR="00737AA2" w:rsidRDefault="00737AA2" w:rsidP="00737AA2"/>
    <w:p w14:paraId="1F390259" w14:textId="77777777" w:rsidR="00737AA2" w:rsidRPr="007B61C4" w:rsidRDefault="00737AA2" w:rsidP="00737AA2"/>
    <w:p w14:paraId="691BCCDF" w14:textId="77777777" w:rsidR="00737AA2" w:rsidRPr="00E54B24" w:rsidRDefault="00737AA2" w:rsidP="00737AA2">
      <w:pPr>
        <w:rPr>
          <w:rFonts w:ascii="Artifex CF Demi Bold" w:hAnsi="Artifex CF Demi Bold"/>
        </w:rPr>
      </w:pPr>
      <w:r w:rsidRPr="006A3AC0">
        <w:rPr>
          <w:rFonts w:ascii="Artifex CF Demi Bold" w:hAnsi="Artifex CF Demi Bold"/>
          <w:noProof/>
          <w:color w:val="787068"/>
        </w:rPr>
        <mc:AlternateContent>
          <mc:Choice Requires="wps">
            <w:drawing>
              <wp:anchor distT="0" distB="0" distL="114300" distR="114300" simplePos="0" relativeHeight="251702272" behindDoc="0" locked="0" layoutInCell="1" allowOverlap="1" wp14:anchorId="0EB792D2" wp14:editId="338828BA">
                <wp:simplePos x="0" y="0"/>
                <wp:positionH relativeFrom="column">
                  <wp:posOffset>-7620</wp:posOffset>
                </wp:positionH>
                <wp:positionV relativeFrom="paragraph">
                  <wp:posOffset>105410</wp:posOffset>
                </wp:positionV>
                <wp:extent cx="5036820" cy="0"/>
                <wp:effectExtent l="0" t="0" r="0" b="0"/>
                <wp:wrapNone/>
                <wp:docPr id="827055285" name="Straight Connector 11"/>
                <wp:cNvGraphicFramePr/>
                <a:graphic xmlns:a="http://schemas.openxmlformats.org/drawingml/2006/main">
                  <a:graphicData uri="http://schemas.microsoft.com/office/word/2010/wordprocessingShape">
                    <wps:wsp>
                      <wps:cNvCnPr/>
                      <wps:spPr>
                        <a:xfrm>
                          <a:off x="0" y="0"/>
                          <a:ext cx="5036820" cy="0"/>
                        </a:xfrm>
                        <a:prstGeom prst="line">
                          <a:avLst/>
                        </a:prstGeom>
                        <a:ln>
                          <a:solidFill>
                            <a:srgbClr val="787068"/>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11B8D" id="Straight Connector 1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pt,8.3pt" to="39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" strokecolor="#787068" strokeweight=".5pt">
                <v:stroke joinstyle="miter"/>
              </v:line>
            </w:pict>
          </mc:Fallback>
        </mc:AlternateContent>
      </w:r>
    </w:p>
    <w:p w14:paraId="6A8F7E38" w14:textId="77777777" w:rsidR="00737AA2" w:rsidRDefault="00737AA2" w:rsidP="00737AA2">
      <w:pPr>
        <w:pStyle w:val="MenuText"/>
      </w:pPr>
    </w:p>
    <w:p w14:paraId="1DEA2A2C" w14:textId="77777777" w:rsidR="00737AA2" w:rsidRPr="00E54B24" w:rsidRDefault="00737AA2" w:rsidP="00737AA2">
      <w:pPr>
        <w:pStyle w:val="MenuText"/>
      </w:pPr>
      <w:r w:rsidRPr="00E54B24">
        <w:t>DF = Dairy free</w:t>
      </w:r>
    </w:p>
    <w:p w14:paraId="3B60AF2E" w14:textId="77777777" w:rsidR="00737AA2" w:rsidRPr="00E54B24" w:rsidRDefault="00737AA2" w:rsidP="00737AA2">
      <w:pPr>
        <w:pStyle w:val="MenuText"/>
      </w:pPr>
      <w:r w:rsidRPr="00E54B24">
        <w:t>GF = Gluten free</w:t>
      </w:r>
    </w:p>
    <w:p w14:paraId="072D3F59" w14:textId="77777777" w:rsidR="00737AA2" w:rsidRPr="00E54B24" w:rsidRDefault="00737AA2" w:rsidP="00737AA2">
      <w:pPr>
        <w:pStyle w:val="MenuText"/>
      </w:pPr>
      <w:r w:rsidRPr="00E54B24">
        <w:t>V = Vegetarian</w:t>
      </w:r>
    </w:p>
    <w:p w14:paraId="6DE3DF51" w14:textId="77777777" w:rsidR="00737AA2" w:rsidRPr="00E54B24" w:rsidRDefault="00737AA2" w:rsidP="00737AA2">
      <w:pPr>
        <w:pStyle w:val="MenuText"/>
      </w:pPr>
      <w:r w:rsidRPr="00E54B24">
        <w:t>VG = Vegan</w:t>
      </w:r>
    </w:p>
    <w:p w14:paraId="59FB2A26" w14:textId="77777777" w:rsidR="00737AA2" w:rsidRPr="00E54B24" w:rsidRDefault="00737AA2" w:rsidP="00737AA2">
      <w:pPr>
        <w:pStyle w:val="MenuText"/>
      </w:pPr>
    </w:p>
    <w:p w14:paraId="138CDA3C" w14:textId="77777777" w:rsidR="007E6E61" w:rsidRPr="00737AA2" w:rsidRDefault="00737AA2" w:rsidP="00737AA2">
      <w:pPr>
        <w:pStyle w:val="MenuText"/>
      </w:pPr>
      <w:r>
        <w:t>*</w:t>
      </w:r>
      <w:r w:rsidRPr="00E54B24">
        <w:t>Selections and prices are subject to availability and list changes.</w:t>
      </w:r>
    </w:p>
    <w:sectPr w:rsidR="007E6E61" w:rsidRPr="00737AA2" w:rsidSect="00151B73">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0A44" w14:textId="77777777" w:rsidR="00D80D84" w:rsidRDefault="00D80D84" w:rsidP="00B872D8">
      <w:pPr>
        <w:spacing w:after="0" w:line="240" w:lineRule="auto"/>
      </w:pPr>
      <w:r>
        <w:separator/>
      </w:r>
    </w:p>
  </w:endnote>
  <w:endnote w:type="continuationSeparator" w:id="0">
    <w:p w14:paraId="419DF59D" w14:textId="77777777" w:rsidR="00D80D84" w:rsidRDefault="00D80D84" w:rsidP="00B8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tifex CF">
    <w:panose1 w:val="00000000000000000000"/>
    <w:charset w:val="00"/>
    <w:family w:val="modern"/>
    <w:notTrueType/>
    <w:pitch w:val="variable"/>
    <w:sig w:usb0="A10002FF" w:usb1="4000207B" w:usb2="00000000" w:usb3="00000000" w:csb0="0000019F" w:csb1="00000000"/>
  </w:font>
  <w:font w:name="Grandview Display">
    <w:charset w:val="00"/>
    <w:family w:val="swiss"/>
    <w:pitch w:val="variable"/>
    <w:sig w:usb0="A00002C7" w:usb1="00000002" w:usb2="00000000" w:usb3="00000000" w:csb0="0000019F" w:csb1="00000000"/>
  </w:font>
  <w:font w:name="Baloo Thambi 2 Medium">
    <w:altName w:val="Raavi"/>
    <w:charset w:val="00"/>
    <w:family w:val="script"/>
    <w:pitch w:val="variable"/>
    <w:sig w:usb0="A002007F" w:usb1="4000207B" w:usb2="00000000" w:usb3="00000000" w:csb0="00000193" w:csb1="00000000"/>
  </w:font>
  <w:font w:name="Artifex CF Demi Bold">
    <w:panose1 w:val="00000000000000000000"/>
    <w:charset w:val="00"/>
    <w:family w:val="modern"/>
    <w:notTrueType/>
    <w:pitch w:val="variable"/>
    <w:sig w:usb0="A10002FF" w:usb1="4000207B" w:usb2="00000000" w:usb3="00000000" w:csb0="0000019F" w:csb1="00000000"/>
  </w:font>
  <w:font w:name="Quicksand">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36258"/>
      <w:docPartObj>
        <w:docPartGallery w:val="Page Numbers (Bottom of Page)"/>
        <w:docPartUnique/>
      </w:docPartObj>
    </w:sdtPr>
    <w:sdtEndPr/>
    <w:sdtContent>
      <w:p w14:paraId="1C734D09" w14:textId="77777777" w:rsidR="00B4124F" w:rsidRDefault="007B61C4">
        <w:pPr>
          <w:pStyle w:val="Footer"/>
        </w:pPr>
        <w:r>
          <w:rPr>
            <w:noProof/>
          </w:rPr>
          <w:drawing>
            <wp:anchor distT="0" distB="0" distL="114300" distR="114300" simplePos="0" relativeHeight="251664384" behindDoc="0" locked="0" layoutInCell="1" allowOverlap="1" wp14:anchorId="655F666D" wp14:editId="17E93FFD">
              <wp:simplePos x="0" y="0"/>
              <wp:positionH relativeFrom="column">
                <wp:posOffset>5339625</wp:posOffset>
              </wp:positionH>
              <wp:positionV relativeFrom="paragraph">
                <wp:posOffset>-571011</wp:posOffset>
              </wp:positionV>
              <wp:extent cx="1047115" cy="959485"/>
              <wp:effectExtent l="0" t="0" r="635" b="0"/>
              <wp:wrapNone/>
              <wp:docPr id="1166609001" name="Picture 1" descr="A black chair with white cush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9001" name="Picture 1" descr="A black chair with white cush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115" cy="959485"/>
                      </a:xfrm>
                      <a:prstGeom prst="rect">
                        <a:avLst/>
                      </a:prstGeom>
                      <a:noFill/>
                      <a:ln>
                        <a:noFill/>
                      </a:ln>
                    </pic:spPr>
                  </pic:pic>
                </a:graphicData>
              </a:graphic>
            </wp:anchor>
          </w:drawing>
        </w:r>
        <w:r w:rsidR="00B4124F">
          <w:rPr>
            <w:noProof/>
          </w:rPr>
          <mc:AlternateContent>
            <mc:Choice Requires="wps">
              <w:drawing>
                <wp:anchor distT="0" distB="0" distL="114300" distR="114300" simplePos="0" relativeHeight="251661312" behindDoc="0" locked="0" layoutInCell="1" allowOverlap="1" wp14:anchorId="6A487EF6" wp14:editId="7A3B8A17">
                  <wp:simplePos x="0" y="0"/>
                  <wp:positionH relativeFrom="page">
                    <wp:posOffset>6069330</wp:posOffset>
                  </wp:positionH>
                  <wp:positionV relativeFrom="page">
                    <wp:align>bottom</wp:align>
                  </wp:positionV>
                  <wp:extent cx="1482090" cy="1432510"/>
                  <wp:effectExtent l="0" t="0" r="3810" b="0"/>
                  <wp:wrapNone/>
                  <wp:docPr id="1017471092" name="Isosceles Tri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090" cy="1432510"/>
                          </a:xfrm>
                          <a:prstGeom prst="triangle">
                            <a:avLst>
                              <a:gd name="adj" fmla="val 100000"/>
                            </a:avLst>
                          </a:prstGeom>
                          <a:solidFill>
                            <a:srgbClr val="787068"/>
                          </a:solidFill>
                          <a:ln>
                            <a:noFill/>
                          </a:ln>
                        </wps:spPr>
                        <wps:txbx>
                          <w:txbxContent>
                            <w:p w14:paraId="0C42ADBF" w14:textId="77777777" w:rsidR="00B4124F" w:rsidRPr="00B4124F" w:rsidRDefault="00B4124F">
                              <w:pPr>
                                <w:jc w:val="center"/>
                                <w:rPr>
                                  <w:rFonts w:ascii="Quicksand" w:hAnsi="Quicksand"/>
                                  <w:sz w:val="6"/>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87EF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margin-left:477.9pt;margin-top:0;width:116.7pt;height:112.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" adj="21600" fillcolor="#787068" stroked="f">
                  <v:textbox>
                    <w:txbxContent>
                      <w:p w14:paraId="0C42ADBF" w14:textId="77777777" w:rsidR="00B4124F" w:rsidRPr="00B4124F" w:rsidRDefault="00B4124F">
                        <w:pPr>
                          <w:jc w:val="center"/>
                          <w:rPr>
                            <w:rFonts w:ascii="Quicksand" w:hAnsi="Quicksand"/>
                            <w:sz w:val="6"/>
                            <w:szCs w:val="28"/>
                          </w:rPr>
                        </w:pP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708E" w14:textId="77777777" w:rsidR="00D80D84" w:rsidRDefault="00D80D84" w:rsidP="00B872D8">
      <w:pPr>
        <w:spacing w:after="0" w:line="240" w:lineRule="auto"/>
      </w:pPr>
      <w:r>
        <w:separator/>
      </w:r>
    </w:p>
  </w:footnote>
  <w:footnote w:type="continuationSeparator" w:id="0">
    <w:p w14:paraId="240C7BE7" w14:textId="77777777" w:rsidR="00D80D84" w:rsidRDefault="00D80D84" w:rsidP="00B8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FAA9" w14:textId="77777777" w:rsidR="006A3AC0" w:rsidRDefault="00D30820">
    <w:pPr>
      <w:pStyle w:val="Header"/>
    </w:pPr>
    <w:r>
      <w:rPr>
        <w:noProof/>
      </w:rPr>
      <w:drawing>
        <wp:anchor distT="0" distB="0" distL="114300" distR="114300" simplePos="0" relativeHeight="251668991" behindDoc="0" locked="0" layoutInCell="1" allowOverlap="1" wp14:anchorId="32445C1C" wp14:editId="038E7F82">
          <wp:simplePos x="0" y="0"/>
          <wp:positionH relativeFrom="margin">
            <wp:posOffset>4511040</wp:posOffset>
          </wp:positionH>
          <wp:positionV relativeFrom="paragraph">
            <wp:posOffset>-137160</wp:posOffset>
          </wp:positionV>
          <wp:extent cx="1817370" cy="884747"/>
          <wp:effectExtent l="0" t="0" r="0" b="0"/>
          <wp:wrapNone/>
          <wp:docPr id="848029403" name="Picture 84802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4341" b="26975"/>
                  <a:stretch/>
                </pic:blipFill>
                <pic:spPr bwMode="auto">
                  <a:xfrm>
                    <a:off x="0" y="0"/>
                    <a:ext cx="1817370" cy="8847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E34">
      <w:rPr>
        <w:noProof/>
      </w:rPr>
      <mc:AlternateContent>
        <mc:Choice Requires="wps">
          <w:drawing>
            <wp:anchor distT="0" distB="0" distL="114300" distR="114300" simplePos="0" relativeHeight="251666943" behindDoc="0" locked="0" layoutInCell="1" allowOverlap="1" wp14:anchorId="0CBE4FD5" wp14:editId="7C095B4B">
              <wp:simplePos x="0" y="0"/>
              <wp:positionH relativeFrom="column">
                <wp:posOffset>-682861</wp:posOffset>
              </wp:positionH>
              <wp:positionV relativeFrom="paragraph">
                <wp:posOffset>-189483</wp:posOffset>
              </wp:positionV>
              <wp:extent cx="999366" cy="999366"/>
              <wp:effectExtent l="0" t="0" r="0" b="0"/>
              <wp:wrapNone/>
              <wp:docPr id="1039124210" name="Rectangle 2"/>
              <wp:cNvGraphicFramePr/>
              <a:graphic xmlns:a="http://schemas.openxmlformats.org/drawingml/2006/main">
                <a:graphicData uri="http://schemas.microsoft.com/office/word/2010/wordprocessingShape">
                  <wps:wsp>
                    <wps:cNvSpPr/>
                    <wps:spPr>
                      <a:xfrm>
                        <a:off x="0" y="0"/>
                        <a:ext cx="999366" cy="9993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5ED49" id="Rectangle 2" o:spid="_x0000_s1026" style="position:absolute;margin-left:-53.75pt;margin-top:-14.9pt;width:78.7pt;height:78.7pt;z-index:2516669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" fillcolor="white [3212]" stroked="f" strokeweight="1pt"/>
          </w:pict>
        </mc:Fallback>
      </mc:AlternateContent>
    </w:r>
    <w:r w:rsidR="00027E34">
      <w:rPr>
        <w:noProof/>
      </w:rPr>
      <mc:AlternateContent>
        <mc:Choice Requires="wps">
          <w:drawing>
            <wp:anchor distT="0" distB="0" distL="114300" distR="114300" simplePos="0" relativeHeight="251666432" behindDoc="0" locked="0" layoutInCell="1" allowOverlap="1" wp14:anchorId="0E003FF0" wp14:editId="3AA19F0C">
              <wp:simplePos x="0" y="0"/>
              <wp:positionH relativeFrom="page">
                <wp:posOffset>3192</wp:posOffset>
              </wp:positionH>
              <wp:positionV relativeFrom="page">
                <wp:posOffset>-1034</wp:posOffset>
              </wp:positionV>
              <wp:extent cx="1482090" cy="1432510"/>
              <wp:effectExtent l="0" t="0" r="3810" b="0"/>
              <wp:wrapNone/>
              <wp:docPr id="1844036625" name="Isosceles Tri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82090" cy="1432510"/>
                      </a:xfrm>
                      <a:prstGeom prst="triangle">
                        <a:avLst>
                          <a:gd name="adj" fmla="val 100000"/>
                        </a:avLst>
                      </a:prstGeom>
                      <a:solidFill>
                        <a:srgbClr val="787068"/>
                      </a:solidFill>
                      <a:ln>
                        <a:noFill/>
                      </a:ln>
                    </wps:spPr>
                    <wps:txbx>
                      <w:txbxContent>
                        <w:p w14:paraId="36ACB54D" w14:textId="77777777" w:rsidR="00027E34" w:rsidRPr="00B4124F" w:rsidRDefault="00027E34" w:rsidP="00027E34">
                          <w:pPr>
                            <w:jc w:val="center"/>
                            <w:rPr>
                              <w:rFonts w:ascii="Quicksand" w:hAnsi="Quicksand"/>
                              <w:sz w:val="6"/>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03FF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8" type="#_x0000_t5" style="position:absolute;margin-left:.25pt;margin-top:-.1pt;width:116.7pt;height:112.8pt;rotation:18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" adj="21600" fillcolor="#787068" stroked="f">
              <v:textbox>
                <w:txbxContent>
                  <w:p w14:paraId="36ACB54D" w14:textId="77777777" w:rsidR="00027E34" w:rsidRPr="00B4124F" w:rsidRDefault="00027E34" w:rsidP="00027E34">
                    <w:pPr>
                      <w:jc w:val="center"/>
                      <w:rPr>
                        <w:rFonts w:ascii="Quicksand" w:hAnsi="Quicksand"/>
                        <w:sz w:val="6"/>
                        <w:szCs w:val="28"/>
                      </w:rPr>
                    </w:pPr>
                  </w:p>
                </w:txbxContent>
              </v:textbox>
              <w10:wrap anchorx="page" anchory="page"/>
            </v:shape>
          </w:pict>
        </mc:Fallback>
      </mc:AlternateContent>
    </w:r>
  </w:p>
  <w:p w14:paraId="2E03E529" w14:textId="77777777" w:rsidR="006A3AC0" w:rsidRDefault="006A3A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stylePaneFormatFilter w:val="9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1"/>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93"/>
    <w:rsid w:val="00025029"/>
    <w:rsid w:val="00027E34"/>
    <w:rsid w:val="00033757"/>
    <w:rsid w:val="00080967"/>
    <w:rsid w:val="00096B53"/>
    <w:rsid w:val="000F2666"/>
    <w:rsid w:val="00144809"/>
    <w:rsid w:val="00151B73"/>
    <w:rsid w:val="00182A16"/>
    <w:rsid w:val="001909B0"/>
    <w:rsid w:val="001E0CD1"/>
    <w:rsid w:val="00201844"/>
    <w:rsid w:val="00221F0A"/>
    <w:rsid w:val="002324D0"/>
    <w:rsid w:val="002B692A"/>
    <w:rsid w:val="002C7C6D"/>
    <w:rsid w:val="00321A8F"/>
    <w:rsid w:val="0038413B"/>
    <w:rsid w:val="00430381"/>
    <w:rsid w:val="00457BC1"/>
    <w:rsid w:val="004B2714"/>
    <w:rsid w:val="005253D2"/>
    <w:rsid w:val="005271A3"/>
    <w:rsid w:val="005A453B"/>
    <w:rsid w:val="005B1289"/>
    <w:rsid w:val="00630071"/>
    <w:rsid w:val="006735A8"/>
    <w:rsid w:val="0067365D"/>
    <w:rsid w:val="006A3AC0"/>
    <w:rsid w:val="006F4DA5"/>
    <w:rsid w:val="00711A81"/>
    <w:rsid w:val="00732F98"/>
    <w:rsid w:val="00737AA2"/>
    <w:rsid w:val="007B61C4"/>
    <w:rsid w:val="007B634B"/>
    <w:rsid w:val="007D6493"/>
    <w:rsid w:val="007E6E61"/>
    <w:rsid w:val="008D3FE7"/>
    <w:rsid w:val="00927AA3"/>
    <w:rsid w:val="0093248D"/>
    <w:rsid w:val="009628F8"/>
    <w:rsid w:val="00A43EDF"/>
    <w:rsid w:val="00A458F2"/>
    <w:rsid w:val="00A73704"/>
    <w:rsid w:val="00AA0D25"/>
    <w:rsid w:val="00AF5A66"/>
    <w:rsid w:val="00B167BA"/>
    <w:rsid w:val="00B30845"/>
    <w:rsid w:val="00B4124F"/>
    <w:rsid w:val="00B70DD4"/>
    <w:rsid w:val="00B872D8"/>
    <w:rsid w:val="00BC15BA"/>
    <w:rsid w:val="00BD7C8F"/>
    <w:rsid w:val="00C4384E"/>
    <w:rsid w:val="00CA6E83"/>
    <w:rsid w:val="00CB564F"/>
    <w:rsid w:val="00CF3319"/>
    <w:rsid w:val="00D26E93"/>
    <w:rsid w:val="00D30820"/>
    <w:rsid w:val="00D66F3A"/>
    <w:rsid w:val="00D80D84"/>
    <w:rsid w:val="00DA7336"/>
    <w:rsid w:val="00DB29E3"/>
    <w:rsid w:val="00DD0CA6"/>
    <w:rsid w:val="00DD4840"/>
    <w:rsid w:val="00E54118"/>
    <w:rsid w:val="00E54B24"/>
    <w:rsid w:val="00E83A51"/>
    <w:rsid w:val="00F22F41"/>
    <w:rsid w:val="00F26868"/>
    <w:rsid w:val="00FA3EA2"/>
    <w:rsid w:val="00FB19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6B7E9"/>
  <w15:chartTrackingRefBased/>
  <w15:docId w15:val="{76C7B717-142F-4700-8A85-AF84D338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35A8"/>
  </w:style>
  <w:style w:type="paragraph" w:styleId="Heading2">
    <w:name w:val="heading 2"/>
    <w:aliases w:val="Header 1"/>
    <w:basedOn w:val="Normal"/>
    <w:next w:val="Normal"/>
    <w:link w:val="Heading2Char"/>
    <w:uiPriority w:val="9"/>
    <w:unhideWhenUsed/>
    <w:qFormat/>
    <w:rsid w:val="004B2714"/>
    <w:pPr>
      <w:keepNext/>
      <w:keepLines/>
      <w:spacing w:before="40" w:after="0"/>
      <w:jc w:val="right"/>
      <w:outlineLvl w:val="1"/>
    </w:pPr>
    <w:rPr>
      <w:rFonts w:ascii="Artifex CF" w:eastAsiaTheme="majorEastAsia" w:hAnsi="Artifex CF" w:cstheme="majorBidi"/>
      <w:b/>
      <w:bCs/>
      <w:color w:val="787068"/>
      <w:sz w:val="60"/>
      <w:szCs w:val="60"/>
    </w:rPr>
  </w:style>
  <w:style w:type="paragraph" w:styleId="Heading3">
    <w:name w:val="heading 3"/>
    <w:aliases w:val="Header 2"/>
    <w:basedOn w:val="Normal"/>
    <w:next w:val="MenuText"/>
    <w:link w:val="Heading3Char"/>
    <w:uiPriority w:val="9"/>
    <w:unhideWhenUsed/>
    <w:qFormat/>
    <w:rsid w:val="004B2714"/>
    <w:pPr>
      <w:jc w:val="right"/>
      <w:outlineLvl w:val="2"/>
    </w:pPr>
    <w:rPr>
      <w:rFonts w:ascii="Grandview Display" w:hAnsi="Grandview Display" w:cs="Baloo Thambi 2 Medium"/>
      <w:b/>
      <w:bCs/>
      <w:color w:val="78706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2D8"/>
  </w:style>
  <w:style w:type="paragraph" w:styleId="Footer">
    <w:name w:val="footer"/>
    <w:basedOn w:val="Normal"/>
    <w:link w:val="FooterChar"/>
    <w:uiPriority w:val="99"/>
    <w:unhideWhenUsed/>
    <w:rsid w:val="00B87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2D8"/>
  </w:style>
  <w:style w:type="paragraph" w:styleId="NoSpacing">
    <w:name w:val="No Spacing"/>
    <w:link w:val="NoSpacingChar"/>
    <w:uiPriority w:val="1"/>
    <w:rsid w:val="00CB564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564F"/>
    <w:rPr>
      <w:rFonts w:eastAsiaTheme="minorEastAsia"/>
      <w:kern w:val="0"/>
      <w:lang w:val="en-US"/>
      <w14:ligatures w14:val="none"/>
    </w:rPr>
  </w:style>
  <w:style w:type="character" w:customStyle="1" w:styleId="Heading2Char">
    <w:name w:val="Heading 2 Char"/>
    <w:aliases w:val="Header 1 Char"/>
    <w:basedOn w:val="DefaultParagraphFont"/>
    <w:link w:val="Heading2"/>
    <w:uiPriority w:val="9"/>
    <w:rsid w:val="004B2714"/>
    <w:rPr>
      <w:rFonts w:ascii="Artifex CF" w:eastAsiaTheme="majorEastAsia" w:hAnsi="Artifex CF" w:cstheme="majorBidi"/>
      <w:b/>
      <w:bCs/>
      <w:color w:val="787068"/>
      <w:sz w:val="60"/>
      <w:szCs w:val="60"/>
    </w:rPr>
  </w:style>
  <w:style w:type="character" w:customStyle="1" w:styleId="Heading3Char">
    <w:name w:val="Heading 3 Char"/>
    <w:aliases w:val="Header 2 Char"/>
    <w:basedOn w:val="DefaultParagraphFont"/>
    <w:link w:val="Heading3"/>
    <w:uiPriority w:val="9"/>
    <w:rsid w:val="004B2714"/>
    <w:rPr>
      <w:rFonts w:ascii="Grandview Display" w:hAnsi="Grandview Display" w:cs="Baloo Thambi 2 Medium"/>
      <w:b/>
      <w:bCs/>
      <w:color w:val="787068"/>
      <w:sz w:val="24"/>
      <w:szCs w:val="24"/>
    </w:rPr>
  </w:style>
  <w:style w:type="paragraph" w:customStyle="1" w:styleId="MenuText">
    <w:name w:val="MenuText"/>
    <w:basedOn w:val="Normal"/>
    <w:link w:val="MenuTextChar"/>
    <w:qFormat/>
    <w:rsid w:val="004B2714"/>
    <w:pPr>
      <w:ind w:left="720"/>
    </w:pPr>
    <w:rPr>
      <w:rFonts w:ascii="Grandview Display" w:hAnsi="Grandview Display"/>
      <w:noProof/>
      <w:sz w:val="20"/>
      <w:szCs w:val="20"/>
    </w:rPr>
  </w:style>
  <w:style w:type="character" w:customStyle="1" w:styleId="MenuTextChar">
    <w:name w:val="MenuText Char"/>
    <w:basedOn w:val="DefaultParagraphFont"/>
    <w:link w:val="MenuText"/>
    <w:rsid w:val="004B2714"/>
    <w:rPr>
      <w:rFonts w:ascii="Grandview Display" w:hAnsi="Grandview Display"/>
      <w:noProof/>
      <w:sz w:val="20"/>
      <w:szCs w:val="20"/>
    </w:rPr>
  </w:style>
  <w:style w:type="paragraph" w:styleId="Title">
    <w:name w:val="Title"/>
    <w:basedOn w:val="Heading2"/>
    <w:next w:val="Normal"/>
    <w:link w:val="TitleChar"/>
    <w:uiPriority w:val="10"/>
    <w:qFormat/>
    <w:rsid w:val="00D30820"/>
    <w:pPr>
      <w:jc w:val="left"/>
    </w:pPr>
    <w:rPr>
      <w:sz w:val="72"/>
      <w:szCs w:val="72"/>
    </w:rPr>
  </w:style>
  <w:style w:type="character" w:customStyle="1" w:styleId="TitleChar">
    <w:name w:val="Title Char"/>
    <w:basedOn w:val="DefaultParagraphFont"/>
    <w:link w:val="Title"/>
    <w:uiPriority w:val="10"/>
    <w:rsid w:val="00D30820"/>
    <w:rPr>
      <w:rFonts w:ascii="Artifex CF" w:eastAsiaTheme="majorEastAsia" w:hAnsi="Artifex CF" w:cstheme="majorBidi"/>
      <w:b/>
      <w:bCs/>
      <w:color w:val="787068"/>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nt\Downloads\ConceptFood_Menu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Yellow Seat was founed out of a love of cuisine, our passion for service and a drive to excel in the industry.We take great pleasure in being able to produce almost any delectable dish you can think of and deliver it with service that is unmatched.Every wedding and event that we cater for is exceptional and one-of-a-kind, not just for you but also for us. Going the extra mile is the foundation of our reputation.The connections we make with our clients and the positive remarks and feedback we get drive us the most.Anything you can think of, let us assist you in making it a reality.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ConceptFood_MenuTemplate</Template>
  <TotalTime>0</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Yellow</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dc:title>
  <dc:subject>Catering | Hospitality | Passion</dc:subject>
  <dc:creator>clint schoultz</dc:creator>
  <cp:keywords/>
  <dc:description/>
  <cp:lastModifiedBy/>
  <cp:revision>1</cp:revision>
  <dcterms:created xsi:type="dcterms:W3CDTF">2023-10-03T01:08:00Z</dcterms:created>
  <dcterms:modified xsi:type="dcterms:W3CDTF">1601-01-01T00:00:00Z</dcterms:modified>
</cp:coreProperties>
</file>